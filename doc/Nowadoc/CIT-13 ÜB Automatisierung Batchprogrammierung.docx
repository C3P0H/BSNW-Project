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6F" w:rsidRPr="0007268F" w:rsidRDefault="00020590" w:rsidP="00D134B4">
      <w:pPr>
        <w:pageBreakBefore/>
        <w:ind w:left="1418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16510</wp:posOffset>
            </wp:positionV>
            <wp:extent cx="733425" cy="668020"/>
            <wp:effectExtent l="0" t="0" r="0" b="0"/>
            <wp:wrapNone/>
            <wp:docPr id="5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6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26F" w:rsidRPr="0007268F">
        <w:rPr>
          <w:rFonts w:ascii="Arial Rounded MT Bold" w:hAnsi="Arial Rounded MT Bold"/>
          <w:sz w:val="28"/>
          <w:szCs w:val="28"/>
        </w:rPr>
        <w:t>Thomas-Eßer-Berufskolleg</w:t>
      </w:r>
    </w:p>
    <w:p w:rsidR="0004226F" w:rsidRPr="0007268F" w:rsidRDefault="00020590" w:rsidP="00D134B4">
      <w:pPr>
        <w:ind w:left="1418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4451350</wp:posOffset>
            </wp:positionH>
            <wp:positionV relativeFrom="paragraph">
              <wp:posOffset>83820</wp:posOffset>
            </wp:positionV>
            <wp:extent cx="1692275" cy="241300"/>
            <wp:effectExtent l="0" t="0" r="0" b="0"/>
            <wp:wrapNone/>
            <wp:docPr id="4" name="Bild 29" descr="Beschreibung: Beschreibung: C:\Users\Rolf Wippern.RolfWippern-PC\Desktop\TEB Piktogramme\TEB_Berichs-Piktogramm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9" descr="Beschreibung: Beschreibung: C:\Users\Rolf Wippern.RolfWippern-PC\Desktop\TEB Piktogramme\TEB_Berichs-Piktogrammleis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26F" w:rsidRPr="0007268F">
        <w:rPr>
          <w:rFonts w:ascii="Arial Rounded MT Bold" w:hAnsi="Arial Rounded MT Bold"/>
        </w:rPr>
        <w:t>des Kreises Euskirchen • Sekundarstufe II</w:t>
      </w:r>
    </w:p>
    <w:p w:rsidR="0004226F" w:rsidRDefault="00020590" w:rsidP="00D134B4">
      <w:pPr>
        <w:tabs>
          <w:tab w:val="left" w:pos="1701"/>
        </w:tabs>
        <w:spacing w:before="240"/>
        <w:ind w:left="2410"/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32385</wp:posOffset>
            </wp:positionV>
            <wp:extent cx="502920" cy="457835"/>
            <wp:effectExtent l="0" t="0" r="0" b="0"/>
            <wp:wrapNone/>
            <wp:docPr id="3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5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26F" w:rsidRPr="0007268F">
        <w:rPr>
          <w:rFonts w:ascii="Arial Rounded MT Bold" w:hAnsi="Arial Rounded MT Bold"/>
          <w:sz w:val="24"/>
          <w:szCs w:val="24"/>
        </w:rPr>
        <w:t>Informationstechnik</w:t>
      </w:r>
    </w:p>
    <w:p w:rsidR="0004226F" w:rsidRDefault="0004226F" w:rsidP="00D134B4">
      <w:pPr>
        <w:tabs>
          <w:tab w:val="left" w:leader="underscore" w:pos="9639"/>
        </w:tabs>
        <w:spacing w:before="60"/>
        <w:rPr>
          <w:rFonts w:ascii="Arial" w:hAnsi="Arial" w:cs="Arial"/>
          <w:sz w:val="24"/>
          <w:szCs w:val="24"/>
        </w:rPr>
      </w:pPr>
      <w:r w:rsidRPr="00DC16FF">
        <w:rPr>
          <w:rFonts w:ascii="Arial" w:hAnsi="Arial" w:cs="Arial"/>
          <w:sz w:val="24"/>
          <w:szCs w:val="24"/>
        </w:rPr>
        <w:tab/>
      </w:r>
    </w:p>
    <w:p w:rsidR="0004226F" w:rsidRPr="006307B0" w:rsidRDefault="0004226F" w:rsidP="00D134B4">
      <w:pPr>
        <w:pStyle w:val="Standard10pt"/>
        <w:tabs>
          <w:tab w:val="right" w:pos="9639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BSNW</w:t>
      </w:r>
      <w:r w:rsidRPr="006307B0">
        <w:rPr>
          <w:rFonts w:ascii="Arial Rounded MT Bold" w:hAnsi="Arial Rounded MT Bold" w:cs="Arial"/>
        </w:rPr>
        <w:t>/</w:t>
      </w:r>
      <w:r>
        <w:rPr>
          <w:rFonts w:ascii="Arial Rounded MT Bold" w:hAnsi="Arial Rounded MT Bold" w:cs="Arial"/>
        </w:rPr>
        <w:t>Windows</w:t>
      </w:r>
      <w:r w:rsidRPr="006307B0">
        <w:rPr>
          <w:rFonts w:ascii="Arial Rounded MT Bold" w:hAnsi="Arial Rounded MT Bold" w:cs="Arial"/>
        </w:rPr>
        <w:tab/>
      </w:r>
      <w:r w:rsidR="00D7212D" w:rsidRPr="00D7212D">
        <w:rPr>
          <w:rFonts w:ascii="Arial Rounded MT Bold" w:hAnsi="Arial Rounded MT Bold" w:cs="Arial"/>
        </w:rPr>
        <w:t>CIT-13</w:t>
      </w:r>
    </w:p>
    <w:p w:rsidR="0004226F" w:rsidRPr="00C2716E" w:rsidRDefault="000C7C40" w:rsidP="00D134B4">
      <w:pPr>
        <w:pStyle w:val="Standard10pt"/>
        <w:spacing w:before="180"/>
        <w:jc w:val="center"/>
        <w:rPr>
          <w:rFonts w:ascii="Arial Rounded MT Bold" w:hAnsi="Arial Rounded MT Bold" w:cs="Arial"/>
          <w:sz w:val="40"/>
          <w:szCs w:val="40"/>
        </w:rPr>
      </w:pPr>
      <w:r w:rsidRPr="000C7C40">
        <w:rPr>
          <w:rFonts w:ascii="Arial Rounded MT Bold" w:hAnsi="Arial Rounded MT Bold" w:cs="Arial"/>
          <w:sz w:val="40"/>
          <w:szCs w:val="40"/>
        </w:rPr>
        <w:t>Übung: Konstruktion als Schleife</w:t>
      </w:r>
    </w:p>
    <w:p w:rsidR="0004226F" w:rsidRDefault="0004226F" w:rsidP="00D134B4"/>
    <w:p w:rsidR="003738B8" w:rsidRDefault="003738B8" w:rsidP="00D03BB8">
      <w:pPr>
        <w:pStyle w:val="Standard10pt"/>
      </w:pPr>
      <w:r>
        <w:t>Der nachfolgende Programmcode soll als (Bedingungs-) Schleife umprogrammiert werden, in dem sich die ECHO-Meldung "</w:t>
      </w:r>
      <w:r w:rsidRPr="003F0823">
        <w:t>Der Dateiname/Pfad wurde falsch angegeben</w:t>
      </w:r>
      <w:r>
        <w:t>" solange wiederholt bis der richtige Dateiname eingegeben wurde.</w:t>
      </w:r>
    </w:p>
    <w:p w:rsidR="003738B8" w:rsidRDefault="003738B8" w:rsidP="00D03BB8">
      <w:pPr>
        <w:pStyle w:val="Standard10pt"/>
      </w:pPr>
    </w:p>
    <w:p w:rsidR="003738B8" w:rsidRPr="003F0823" w:rsidRDefault="003738B8" w:rsidP="00D03BB8">
      <w:pPr>
        <w:pStyle w:val="Standard10pt"/>
      </w:pPr>
    </w:p>
    <w:p w:rsidR="003738B8" w:rsidRPr="0004226F" w:rsidRDefault="003738B8" w:rsidP="0093227A">
      <w:pPr>
        <w:pStyle w:val="Standard10pt"/>
        <w:rPr>
          <w:rFonts w:ascii="Arial" w:hAnsi="Arial" w:cs="Arial"/>
          <w:lang w:val="en-US"/>
        </w:rPr>
      </w:pPr>
      <w:proofErr w:type="gramStart"/>
      <w:r w:rsidRPr="0004226F">
        <w:rPr>
          <w:rFonts w:ascii="Arial" w:hAnsi="Arial" w:cs="Arial"/>
          <w:lang w:val="en-US"/>
        </w:rPr>
        <w:t>:</w:t>
      </w:r>
      <w:proofErr w:type="spellStart"/>
      <w:r w:rsidRPr="0004226F">
        <w:rPr>
          <w:rFonts w:ascii="Arial" w:hAnsi="Arial" w:cs="Arial"/>
          <w:lang w:val="en-US"/>
        </w:rPr>
        <w:t>fehler</w:t>
      </w:r>
      <w:proofErr w:type="spellEnd"/>
      <w:proofErr w:type="gramEnd"/>
    </w:p>
    <w:p w:rsidR="003738B8" w:rsidRPr="003F0823" w:rsidRDefault="003738B8" w:rsidP="003F0823">
      <w:pPr>
        <w:pStyle w:val="Standard10pt"/>
        <w:rPr>
          <w:rFonts w:ascii="Arial" w:hAnsi="Arial" w:cs="Arial"/>
          <w:lang w:val="en-GB"/>
        </w:rPr>
      </w:pPr>
      <w:r w:rsidRPr="003F0823">
        <w:rPr>
          <w:rFonts w:ascii="Arial" w:hAnsi="Arial" w:cs="Arial"/>
          <w:lang w:val="en-GB"/>
        </w:rPr>
        <w:t xml:space="preserve">IF NOT EXIST test.doc GOTO </w:t>
      </w:r>
      <w:proofErr w:type="spellStart"/>
      <w:r w:rsidRPr="003F0823">
        <w:rPr>
          <w:rFonts w:ascii="Arial" w:hAnsi="Arial" w:cs="Arial"/>
          <w:lang w:val="en-GB"/>
        </w:rPr>
        <w:t>fehler</w:t>
      </w:r>
      <w:proofErr w:type="spellEnd"/>
    </w:p>
    <w:p w:rsidR="003738B8" w:rsidRPr="003F0823" w:rsidRDefault="003738B8" w:rsidP="003F0823">
      <w:pPr>
        <w:pStyle w:val="Standard10pt"/>
        <w:rPr>
          <w:rFonts w:ascii="Arial" w:hAnsi="Arial" w:cs="Arial"/>
          <w:lang w:val="en-GB"/>
        </w:rPr>
      </w:pPr>
      <w:r w:rsidRPr="003F0823">
        <w:rPr>
          <w:rFonts w:ascii="Arial" w:hAnsi="Arial" w:cs="Arial"/>
          <w:lang w:val="en-GB"/>
        </w:rPr>
        <w:t>COPY test.doc D:\test.doc</w:t>
      </w:r>
    </w:p>
    <w:p w:rsidR="003738B8" w:rsidRPr="0093227A" w:rsidRDefault="003738B8" w:rsidP="003F0823">
      <w:pPr>
        <w:pStyle w:val="Standard10pt"/>
        <w:rPr>
          <w:rFonts w:ascii="Arial" w:hAnsi="Arial" w:cs="Arial"/>
        </w:rPr>
      </w:pPr>
      <w:r w:rsidRPr="0093227A">
        <w:rPr>
          <w:rFonts w:ascii="Arial" w:hAnsi="Arial" w:cs="Arial"/>
        </w:rPr>
        <w:t>GOTO ende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ECHO Der Dateiname/Pfad wurde falsch angegeben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GOTO ende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:ende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proofErr w:type="spellStart"/>
      <w:r w:rsidRPr="003F0823">
        <w:rPr>
          <w:rFonts w:ascii="Arial" w:hAnsi="Arial" w:cs="Arial"/>
        </w:rPr>
        <w:t>exit</w:t>
      </w:r>
      <w:proofErr w:type="spellEnd"/>
    </w:p>
    <w:p w:rsidR="003738B8" w:rsidRDefault="003738B8" w:rsidP="00683D47">
      <w:pPr>
        <w:pStyle w:val="Standard10pt"/>
      </w:pPr>
    </w:p>
    <w:p w:rsidR="003738B8" w:rsidRDefault="003738B8" w:rsidP="00683D47">
      <w:pPr>
        <w:pStyle w:val="Standard10pt"/>
      </w:pPr>
      <w:r>
        <w:t>Ist die Schleifenkonstruktion kopf- oder fußgesteuert?</w:t>
      </w:r>
    </w:p>
    <w:p w:rsidR="003738B8" w:rsidRDefault="003738B8" w:rsidP="00683D47">
      <w:pPr>
        <w:pStyle w:val="Standard10pt"/>
      </w:pPr>
    </w:p>
    <w:p w:rsidR="003738B8" w:rsidRDefault="003738B8" w:rsidP="003F0823">
      <w:pPr>
        <w:spacing w:before="180"/>
        <w:jc w:val="center"/>
        <w:rPr>
          <w:rFonts w:ascii="Arial" w:hAnsi="Arial"/>
          <w:sz w:val="40"/>
        </w:rPr>
      </w:pPr>
      <w:r>
        <w:br w:type="page"/>
      </w:r>
      <w:r>
        <w:rPr>
          <w:rFonts w:ascii="Arial" w:hAnsi="Arial"/>
          <w:sz w:val="40"/>
        </w:rPr>
        <w:lastRenderedPageBreak/>
        <w:t>Lösung: Konstruktion als Schleife</w:t>
      </w:r>
    </w:p>
    <w:p w:rsidR="003738B8" w:rsidRDefault="003738B8" w:rsidP="00683D47">
      <w:pPr>
        <w:pStyle w:val="Standard10pt"/>
      </w:pPr>
    </w:p>
    <w:p w:rsidR="003738B8" w:rsidRPr="0004226F" w:rsidRDefault="003738B8" w:rsidP="003F0823">
      <w:pPr>
        <w:pStyle w:val="Standard10pt"/>
        <w:rPr>
          <w:rFonts w:ascii="Arial" w:hAnsi="Arial" w:cs="Arial"/>
        </w:rPr>
      </w:pPr>
      <w:r w:rsidRPr="0004226F">
        <w:rPr>
          <w:rFonts w:ascii="Arial" w:hAnsi="Arial" w:cs="Arial"/>
        </w:rPr>
        <w:t>IF EXIST test.doc GOTO kopieren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:</w:t>
      </w:r>
      <w:proofErr w:type="spellStart"/>
      <w:r w:rsidRPr="003F0823">
        <w:rPr>
          <w:rFonts w:ascii="Arial" w:hAnsi="Arial" w:cs="Arial"/>
        </w:rPr>
        <w:t>fehler</w:t>
      </w:r>
      <w:proofErr w:type="spellEnd"/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ECHO Der Dateiname/Pfad wurde falsch angegeben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 xml:space="preserve">GOTO </w:t>
      </w:r>
      <w:proofErr w:type="spellStart"/>
      <w:r w:rsidRPr="003F0823">
        <w:rPr>
          <w:rFonts w:ascii="Arial" w:hAnsi="Arial" w:cs="Arial"/>
        </w:rPr>
        <w:t>fehler</w:t>
      </w:r>
      <w:proofErr w:type="spellEnd"/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:kopieren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COPY test.doc D:\test.doc</w:t>
      </w:r>
    </w:p>
    <w:p w:rsidR="003738B8" w:rsidRPr="0004226F" w:rsidRDefault="003738B8" w:rsidP="003F0823">
      <w:pPr>
        <w:pStyle w:val="Standard10pt"/>
        <w:rPr>
          <w:rFonts w:ascii="Arial" w:hAnsi="Arial" w:cs="Arial"/>
        </w:rPr>
      </w:pPr>
      <w:r w:rsidRPr="0004226F">
        <w:rPr>
          <w:rFonts w:ascii="Arial" w:hAnsi="Arial" w:cs="Arial"/>
        </w:rPr>
        <w:t>GOTO ende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r w:rsidRPr="003F0823">
        <w:rPr>
          <w:rFonts w:ascii="Arial" w:hAnsi="Arial" w:cs="Arial"/>
        </w:rPr>
        <w:t>:ende</w:t>
      </w:r>
    </w:p>
    <w:p w:rsidR="003738B8" w:rsidRPr="003F0823" w:rsidRDefault="003738B8" w:rsidP="003F0823">
      <w:pPr>
        <w:pStyle w:val="Standard10pt"/>
        <w:rPr>
          <w:rFonts w:ascii="Arial" w:hAnsi="Arial" w:cs="Arial"/>
        </w:rPr>
      </w:pPr>
      <w:proofErr w:type="spellStart"/>
      <w:r w:rsidRPr="003F0823">
        <w:rPr>
          <w:rFonts w:ascii="Arial" w:hAnsi="Arial" w:cs="Arial"/>
        </w:rPr>
        <w:t>exit</w:t>
      </w:r>
      <w:proofErr w:type="spellEnd"/>
    </w:p>
    <w:p w:rsidR="003738B8" w:rsidRDefault="003738B8" w:rsidP="00683D47">
      <w:pPr>
        <w:pStyle w:val="Standard10pt"/>
      </w:pPr>
    </w:p>
    <w:p w:rsidR="003738B8" w:rsidRDefault="003738B8" w:rsidP="00683D47">
      <w:pPr>
        <w:pStyle w:val="Standard10pt"/>
      </w:pPr>
    </w:p>
    <w:p w:rsidR="003738B8" w:rsidRDefault="003738B8" w:rsidP="00683D47">
      <w:pPr>
        <w:pStyle w:val="Standard10pt"/>
      </w:pPr>
      <w:r>
        <w:t>Die Schleife ist kopfgesteuert.</w:t>
      </w:r>
    </w:p>
    <w:p w:rsidR="003738B8" w:rsidRDefault="003738B8" w:rsidP="00683D47">
      <w:pPr>
        <w:pStyle w:val="Standard10pt"/>
      </w:pPr>
    </w:p>
    <w:p w:rsidR="003738B8" w:rsidRDefault="003738B8" w:rsidP="00683D47">
      <w:pPr>
        <w:pStyle w:val="Standard10pt"/>
      </w:pPr>
    </w:p>
    <w:sectPr w:rsidR="003738B8" w:rsidSect="006325C1">
      <w:headerReference w:type="default" r:id="rId11"/>
      <w:footerReference w:type="default" r:id="rId12"/>
      <w:footerReference w:type="first" r:id="rId13"/>
      <w:pgSz w:w="11906" w:h="16838"/>
      <w:pgMar w:top="1134" w:right="1134" w:bottom="1134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4B1" w:rsidRDefault="00C734B1">
      <w:r>
        <w:separator/>
      </w:r>
    </w:p>
  </w:endnote>
  <w:endnote w:type="continuationSeparator" w:id="0">
    <w:p w:rsidR="00C734B1" w:rsidRDefault="00C7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8B8" w:rsidRDefault="0004226F" w:rsidP="0004226F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CIT-13 ÜB Automatisierung Batchprogrammierung.docx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26.08.2009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20.01.2014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8B8" w:rsidRDefault="0004226F" w:rsidP="0004226F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CIT-13 ÜB Automatisierung Batchprogrammierung.docx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26.08.2009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D7212D">
      <w:rPr>
        <w:rFonts w:ascii="Arial" w:hAnsi="Arial"/>
        <w:noProof/>
        <w:sz w:val="16"/>
      </w:rPr>
      <w:t>20.01.2014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4B1" w:rsidRDefault="00C734B1">
      <w:r>
        <w:separator/>
      </w:r>
    </w:p>
  </w:footnote>
  <w:footnote w:type="continuationSeparator" w:id="0">
    <w:p w:rsidR="00C734B1" w:rsidRDefault="00C73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8B8" w:rsidRDefault="003738B8">
    <w:pPr>
      <w:pStyle w:val="Kopfzeile"/>
      <w:pBdr>
        <w:bottom w:val="single" w:sz="2" w:space="0" w:color="000000"/>
      </w:pBdr>
      <w:spacing w:after="240"/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>TITLE</w:instrText>
    </w:r>
    <w:r>
      <w:rPr>
        <w:rFonts w:ascii="Arial" w:hAnsi="Arial"/>
      </w:rPr>
      <w:fldChar w:fldCharType="separate"/>
    </w:r>
    <w:r w:rsidR="00D7212D">
      <w:rPr>
        <w:rFonts w:ascii="Arial" w:hAnsi="Arial"/>
      </w:rPr>
      <w:t>CIT-13: BSNW/Windows Übung: Konstruktion als Schleife</w:t>
    </w:r>
    <w:r>
      <w:rPr>
        <w:rFonts w:ascii="Arial" w:hAnsi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A5D"/>
    <w:multiLevelType w:val="hybridMultilevel"/>
    <w:tmpl w:val="3FC8630A"/>
    <w:lvl w:ilvl="0" w:tplc="9BDE0E1A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8192378"/>
    <w:multiLevelType w:val="multilevel"/>
    <w:tmpl w:val="C85E3388"/>
    <w:lvl w:ilvl="0">
      <w:start w:val="1"/>
      <w:numFmt w:val="decimal"/>
      <w:pStyle w:val="Nummerierung"/>
      <w:lvlText w:val="%1)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1097"/>
        </w:tabs>
        <w:ind w:left="90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A624D30"/>
    <w:multiLevelType w:val="singleLevel"/>
    <w:tmpl w:val="59404B58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cs="Times New Roman"/>
      </w:rPr>
    </w:lvl>
  </w:abstractNum>
  <w:abstractNum w:abstractNumId="4">
    <w:nsid w:val="3E707CE1"/>
    <w:multiLevelType w:val="singleLevel"/>
    <w:tmpl w:val="AE3267F4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6"/>
      </w:rPr>
    </w:lvl>
  </w:abstractNum>
  <w:abstractNum w:abstractNumId="5">
    <w:nsid w:val="59746F08"/>
    <w:multiLevelType w:val="singleLevel"/>
    <w:tmpl w:val="28D8715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6">
    <w:nsid w:val="5C16079D"/>
    <w:multiLevelType w:val="multilevel"/>
    <w:tmpl w:val="BB52B0F2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2cf1d354-524c-48c6-994b-f602105a9f71}"/>
  </w:docVars>
  <w:rsids>
    <w:rsidRoot w:val="00DD16F9"/>
    <w:rsid w:val="00003280"/>
    <w:rsid w:val="00016749"/>
    <w:rsid w:val="00020590"/>
    <w:rsid w:val="0004226F"/>
    <w:rsid w:val="00055372"/>
    <w:rsid w:val="00071732"/>
    <w:rsid w:val="00072D9E"/>
    <w:rsid w:val="000A0EAB"/>
    <w:rsid w:val="000A6E2A"/>
    <w:rsid w:val="000C7C40"/>
    <w:rsid w:val="001A7803"/>
    <w:rsid w:val="001B4278"/>
    <w:rsid w:val="0023065B"/>
    <w:rsid w:val="003320F2"/>
    <w:rsid w:val="00352A77"/>
    <w:rsid w:val="003738B8"/>
    <w:rsid w:val="003776C6"/>
    <w:rsid w:val="0038135E"/>
    <w:rsid w:val="003F0823"/>
    <w:rsid w:val="00417923"/>
    <w:rsid w:val="004257B0"/>
    <w:rsid w:val="004518CF"/>
    <w:rsid w:val="00467E4C"/>
    <w:rsid w:val="004F312A"/>
    <w:rsid w:val="00503D63"/>
    <w:rsid w:val="005A3C3C"/>
    <w:rsid w:val="006325C1"/>
    <w:rsid w:val="00683D47"/>
    <w:rsid w:val="006963C9"/>
    <w:rsid w:val="006C5372"/>
    <w:rsid w:val="00706DC4"/>
    <w:rsid w:val="00717D05"/>
    <w:rsid w:val="00774272"/>
    <w:rsid w:val="007772DE"/>
    <w:rsid w:val="00847479"/>
    <w:rsid w:val="00847B9B"/>
    <w:rsid w:val="008C23F6"/>
    <w:rsid w:val="008C68AB"/>
    <w:rsid w:val="008E030C"/>
    <w:rsid w:val="00922F97"/>
    <w:rsid w:val="0092378A"/>
    <w:rsid w:val="0093227A"/>
    <w:rsid w:val="00952445"/>
    <w:rsid w:val="00995433"/>
    <w:rsid w:val="00A27E0A"/>
    <w:rsid w:val="00A81CFD"/>
    <w:rsid w:val="00AA254A"/>
    <w:rsid w:val="00AE1436"/>
    <w:rsid w:val="00B51F73"/>
    <w:rsid w:val="00B93266"/>
    <w:rsid w:val="00C20E90"/>
    <w:rsid w:val="00C734B1"/>
    <w:rsid w:val="00CC1DD3"/>
    <w:rsid w:val="00D017B2"/>
    <w:rsid w:val="00D03BB8"/>
    <w:rsid w:val="00D7212D"/>
    <w:rsid w:val="00DB3EDA"/>
    <w:rsid w:val="00DD16F9"/>
    <w:rsid w:val="00E06A3C"/>
    <w:rsid w:val="00E56AF4"/>
    <w:rsid w:val="00EB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C5372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C5372"/>
    <w:pPr>
      <w:keepNext/>
      <w:numPr>
        <w:numId w:val="25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2174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link w:val="berschrift2"/>
    <w:uiPriority w:val="9"/>
    <w:semiHidden/>
    <w:rsid w:val="00C2174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C2174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erschrift4Zchn">
    <w:name w:val="Überschrift 4 Zchn"/>
    <w:link w:val="berschrift4"/>
    <w:uiPriority w:val="9"/>
    <w:semiHidden/>
    <w:rsid w:val="00C2174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pPr>
      <w:numPr>
        <w:numId w:val="9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21749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C21749"/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21749"/>
    <w:rPr>
      <w:sz w:val="0"/>
      <w:szCs w:val="0"/>
    </w:rPr>
  </w:style>
  <w:style w:type="paragraph" w:customStyle="1" w:styleId="Nummerierunga">
    <w:name w:val="Nummerierung a)"/>
    <w:basedOn w:val="Standard"/>
    <w:rsid w:val="00683D47"/>
    <w:pPr>
      <w:numPr>
        <w:numId w:val="26"/>
      </w:numPr>
    </w:pPr>
  </w:style>
  <w:style w:type="paragraph" w:customStyle="1" w:styleId="Standard12pt">
    <w:name w:val="Standard 12 pt"/>
    <w:basedOn w:val="Standard"/>
    <w:rsid w:val="006C5372"/>
    <w:rPr>
      <w:sz w:val="24"/>
      <w:szCs w:val="24"/>
    </w:rPr>
  </w:style>
  <w:style w:type="character" w:customStyle="1" w:styleId="Standard10ptZchn">
    <w:name w:val="Standard 10 pt Zchn"/>
    <w:link w:val="Standard10pt"/>
    <w:rsid w:val="000422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C5372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C5372"/>
    <w:pPr>
      <w:keepNext/>
      <w:numPr>
        <w:numId w:val="25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2174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link w:val="berschrift2"/>
    <w:uiPriority w:val="9"/>
    <w:semiHidden/>
    <w:rsid w:val="00C2174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uiPriority w:val="9"/>
    <w:semiHidden/>
    <w:rsid w:val="00C2174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erschrift4Zchn">
    <w:name w:val="Überschrift 4 Zchn"/>
    <w:link w:val="berschrift4"/>
    <w:uiPriority w:val="9"/>
    <w:semiHidden/>
    <w:rsid w:val="00C2174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pPr>
      <w:numPr>
        <w:numId w:val="9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21749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C21749"/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21749"/>
    <w:rPr>
      <w:sz w:val="0"/>
      <w:szCs w:val="0"/>
    </w:rPr>
  </w:style>
  <w:style w:type="paragraph" w:customStyle="1" w:styleId="Nummerierunga">
    <w:name w:val="Nummerierung a)"/>
    <w:basedOn w:val="Standard"/>
    <w:rsid w:val="00683D47"/>
    <w:pPr>
      <w:numPr>
        <w:numId w:val="26"/>
      </w:numPr>
    </w:pPr>
  </w:style>
  <w:style w:type="paragraph" w:customStyle="1" w:styleId="Standard12pt">
    <w:name w:val="Standard 12 pt"/>
    <w:basedOn w:val="Standard"/>
    <w:rsid w:val="006C5372"/>
    <w:rPr>
      <w:sz w:val="24"/>
      <w:szCs w:val="24"/>
    </w:rPr>
  </w:style>
  <w:style w:type="character" w:customStyle="1" w:styleId="Standard10ptZchn">
    <w:name w:val="Standard 10 pt Zchn"/>
    <w:link w:val="Standard10pt"/>
    <w:rsid w:val="0004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blage%20Arbeit\Vorlagen\Unterricht\Allgemein%20(Kopf-Fuss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Allgemein (Kopf-Fuss).dot</Template>
  <TotalTime>0</TotalTime>
  <Pages>2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Klasse: BSNW/Windows  Übung: Konstruktion als Schleife</vt:lpstr>
    </vt:vector>
  </TitlesOfParts>
  <Company>Thomas Eßer Berufskolleg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CIT-13: BSNW/Windows Übung: Konstruktion als Schleife</dc:title>
  <dc:subject/>
  <dc:creator>Rainer Nowaczyk</dc:creator>
  <cp:keywords/>
  <dc:description/>
  <cp:lastModifiedBy>Rainer Nowaczyk</cp:lastModifiedBy>
  <cp:revision>8</cp:revision>
  <cp:lastPrinted>2004-09-03T15:11:00Z</cp:lastPrinted>
  <dcterms:created xsi:type="dcterms:W3CDTF">2009-08-26T18:43:00Z</dcterms:created>
  <dcterms:modified xsi:type="dcterms:W3CDTF">2014-11-26T22:13:00Z</dcterms:modified>
</cp:coreProperties>
</file>