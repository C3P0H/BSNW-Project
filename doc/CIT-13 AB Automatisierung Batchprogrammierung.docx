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83" w:rsidRPr="0007268F" w:rsidRDefault="00724B83" w:rsidP="00724B83">
      <w:pPr>
        <w:pageBreakBefore/>
        <w:ind w:left="1418"/>
        <w:rPr>
          <w:rFonts w:ascii="Arial Rounded MT Bold" w:hAnsi="Arial Rounded MT Bold"/>
          <w:sz w:val="28"/>
          <w:szCs w:val="28"/>
        </w:rPr>
      </w:pPr>
      <w:bookmarkStart w:id="0" w:name="_GoBack"/>
      <w:bookmarkEnd w:id="0"/>
      <w:r>
        <w:rPr>
          <w:noProof/>
        </w:rPr>
        <w:drawing>
          <wp:anchor distT="0" distB="0" distL="114300" distR="114300" simplePos="0" relativeHeight="251659264" behindDoc="0" locked="0" layoutInCell="1" allowOverlap="1" wp14:anchorId="40C0B203" wp14:editId="3B79E16D">
            <wp:simplePos x="0" y="0"/>
            <wp:positionH relativeFrom="column">
              <wp:posOffset>6350</wp:posOffset>
            </wp:positionH>
            <wp:positionV relativeFrom="paragraph">
              <wp:posOffset>16510</wp:posOffset>
            </wp:positionV>
            <wp:extent cx="733425" cy="668020"/>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668020"/>
                    </a:xfrm>
                    <a:prstGeom prst="rect">
                      <a:avLst/>
                    </a:prstGeom>
                  </pic:spPr>
                </pic:pic>
              </a:graphicData>
            </a:graphic>
          </wp:anchor>
        </w:drawing>
      </w:r>
      <w:r w:rsidRPr="0007268F">
        <w:rPr>
          <w:rFonts w:ascii="Arial Rounded MT Bold" w:hAnsi="Arial Rounded MT Bold"/>
          <w:sz w:val="28"/>
          <w:szCs w:val="28"/>
        </w:rPr>
        <w:t>Thomas-Eßer-Berufskolleg</w:t>
      </w:r>
    </w:p>
    <w:p w:rsidR="00724B83" w:rsidRPr="0007268F" w:rsidRDefault="00724B83" w:rsidP="00724B83">
      <w:pPr>
        <w:ind w:left="1418"/>
        <w:rPr>
          <w:rFonts w:ascii="Arial Rounded MT Bold" w:hAnsi="Arial Rounded MT Bold"/>
        </w:rPr>
      </w:pPr>
      <w:r>
        <w:rPr>
          <w:noProof/>
        </w:rPr>
        <w:drawing>
          <wp:anchor distT="0" distB="0" distL="114300" distR="114300" simplePos="0" relativeHeight="251661312" behindDoc="0" locked="0" layoutInCell="1" allowOverlap="1" wp14:anchorId="1C5EB6B4" wp14:editId="7893C744">
            <wp:simplePos x="0" y="0"/>
            <wp:positionH relativeFrom="column">
              <wp:posOffset>4451350</wp:posOffset>
            </wp:positionH>
            <wp:positionV relativeFrom="paragraph">
              <wp:posOffset>83820</wp:posOffset>
            </wp:positionV>
            <wp:extent cx="1692275" cy="241300"/>
            <wp:effectExtent l="0" t="0" r="3175" b="6350"/>
            <wp:wrapNone/>
            <wp:docPr id="32" name="Bild 29" descr="Beschreibung: C:\Users\Rolf Wippern.RolfWippern-PC\Desktop\TEB Piktogramme\TEB_Berichs-Piktogrammle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 29" descr="Beschreibung: C:\Users\Rolf Wippern.RolfWippern-PC\Desktop\TEB Piktogramme\TEB_Berichs-Piktogrammleiste.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275" cy="241300"/>
                    </a:xfrm>
                    <a:prstGeom prst="rect">
                      <a:avLst/>
                    </a:prstGeom>
                    <a:noFill/>
                    <a:ln>
                      <a:noFill/>
                    </a:ln>
                  </pic:spPr>
                </pic:pic>
              </a:graphicData>
            </a:graphic>
          </wp:anchor>
        </w:drawing>
      </w:r>
      <w:r w:rsidRPr="0007268F">
        <w:rPr>
          <w:rFonts w:ascii="Arial Rounded MT Bold" w:hAnsi="Arial Rounded MT Bold"/>
        </w:rPr>
        <w:t>des Kreises Euskirchen • Sekundarstufe II</w:t>
      </w:r>
    </w:p>
    <w:p w:rsidR="00724B83" w:rsidRDefault="00724B83" w:rsidP="00724B83">
      <w:pPr>
        <w:tabs>
          <w:tab w:val="left" w:pos="1701"/>
        </w:tabs>
        <w:spacing w:before="240"/>
        <w:ind w:left="2410"/>
        <w:rPr>
          <w:rFonts w:ascii="Arial Rounded MT Bold" w:hAnsi="Arial Rounded MT Bold"/>
          <w:sz w:val="24"/>
          <w:szCs w:val="24"/>
        </w:rPr>
      </w:pPr>
      <w:r>
        <w:rPr>
          <w:noProof/>
        </w:rPr>
        <w:drawing>
          <wp:anchor distT="0" distB="0" distL="114300" distR="114300" simplePos="0" relativeHeight="251660288" behindDoc="0" locked="0" layoutInCell="1" allowOverlap="1" wp14:anchorId="58507E87" wp14:editId="2312E094">
            <wp:simplePos x="0" y="0"/>
            <wp:positionH relativeFrom="column">
              <wp:posOffset>626110</wp:posOffset>
            </wp:positionH>
            <wp:positionV relativeFrom="paragraph">
              <wp:posOffset>32385</wp:posOffset>
            </wp:positionV>
            <wp:extent cx="502686" cy="457578"/>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686" cy="457578"/>
                    </a:xfrm>
                    <a:prstGeom prst="rect">
                      <a:avLst/>
                    </a:prstGeom>
                  </pic:spPr>
                </pic:pic>
              </a:graphicData>
            </a:graphic>
          </wp:anchor>
        </w:drawing>
      </w:r>
      <w:r w:rsidRPr="0007268F">
        <w:rPr>
          <w:rFonts w:ascii="Arial Rounded MT Bold" w:hAnsi="Arial Rounded MT Bold"/>
          <w:sz w:val="24"/>
          <w:szCs w:val="24"/>
        </w:rPr>
        <w:t>Informationstechnik</w:t>
      </w:r>
    </w:p>
    <w:p w:rsidR="00724B83" w:rsidRDefault="00724B83" w:rsidP="00724B83">
      <w:pPr>
        <w:tabs>
          <w:tab w:val="left" w:leader="underscore" w:pos="9639"/>
        </w:tabs>
        <w:spacing w:before="60"/>
        <w:rPr>
          <w:rFonts w:ascii="Arial" w:hAnsi="Arial" w:cs="Arial"/>
          <w:sz w:val="24"/>
          <w:szCs w:val="24"/>
        </w:rPr>
      </w:pPr>
      <w:r w:rsidRPr="00DC16FF">
        <w:rPr>
          <w:rFonts w:ascii="Arial" w:hAnsi="Arial" w:cs="Arial"/>
          <w:sz w:val="24"/>
          <w:szCs w:val="24"/>
        </w:rPr>
        <w:tab/>
      </w:r>
    </w:p>
    <w:p w:rsidR="00724B83" w:rsidRPr="006307B0" w:rsidRDefault="0002141D" w:rsidP="00724B83">
      <w:pPr>
        <w:pStyle w:val="Standard10pt"/>
        <w:tabs>
          <w:tab w:val="right" w:pos="9639"/>
        </w:tabs>
        <w:rPr>
          <w:rFonts w:ascii="Arial Rounded MT Bold" w:hAnsi="Arial Rounded MT Bold" w:cs="Arial"/>
        </w:rPr>
      </w:pPr>
      <w:r>
        <w:rPr>
          <w:rFonts w:ascii="Arial Rounded MT Bold" w:hAnsi="Arial Rounded MT Bold" w:cs="Arial"/>
        </w:rPr>
        <w:t>BSNW</w:t>
      </w:r>
      <w:r w:rsidR="00724B83" w:rsidRPr="006307B0">
        <w:rPr>
          <w:rFonts w:ascii="Arial Rounded MT Bold" w:hAnsi="Arial Rounded MT Bold" w:cs="Arial"/>
        </w:rPr>
        <w:t>/</w:t>
      </w:r>
      <w:r>
        <w:rPr>
          <w:rFonts w:ascii="Arial Rounded MT Bold" w:hAnsi="Arial Rounded MT Bold" w:cs="Arial"/>
        </w:rPr>
        <w:t>Windows</w:t>
      </w:r>
      <w:r w:rsidR="00724B83" w:rsidRPr="006307B0">
        <w:rPr>
          <w:rFonts w:ascii="Arial Rounded MT Bold" w:hAnsi="Arial Rounded MT Bold" w:cs="Arial"/>
        </w:rPr>
        <w:tab/>
      </w:r>
      <w:r w:rsidR="00D026AE" w:rsidRPr="00D026AE">
        <w:rPr>
          <w:rFonts w:ascii="Arial Rounded MT Bold" w:hAnsi="Arial Rounded MT Bold" w:cs="Arial"/>
        </w:rPr>
        <w:t>CIT-13</w:t>
      </w:r>
    </w:p>
    <w:p w:rsidR="00724B83" w:rsidRPr="00724B83" w:rsidRDefault="00724B83" w:rsidP="00724B83">
      <w:pPr>
        <w:pStyle w:val="Standard10pt"/>
        <w:spacing w:before="180"/>
        <w:jc w:val="center"/>
        <w:rPr>
          <w:rFonts w:ascii="Arial Rounded MT Bold" w:hAnsi="Arial Rounded MT Bold" w:cs="Arial"/>
          <w:sz w:val="36"/>
          <w:szCs w:val="40"/>
        </w:rPr>
      </w:pPr>
      <w:r w:rsidRPr="00724B83">
        <w:rPr>
          <w:rFonts w:ascii="Arial Rounded MT Bold" w:hAnsi="Arial Rounded MT Bold" w:cs="Arial"/>
          <w:sz w:val="36"/>
          <w:szCs w:val="40"/>
        </w:rPr>
        <w:t>Aufgaben: Automatisierung/ Batchprogrammierung</w:t>
      </w:r>
    </w:p>
    <w:p w:rsidR="0050547D" w:rsidRDefault="0050547D" w:rsidP="00D134B4"/>
    <w:p w:rsidR="00190ABD" w:rsidRDefault="00190ABD" w:rsidP="00B54011">
      <w:pPr>
        <w:pStyle w:val="Standard10pt"/>
        <w:shd w:val="clear" w:color="auto" w:fill="C0C0C0"/>
      </w:pPr>
      <w:r>
        <w:t>Bearbeitung</w:t>
      </w:r>
    </w:p>
    <w:p w:rsidR="00190ABD" w:rsidRDefault="00190ABD" w:rsidP="000F3829">
      <w:pPr>
        <w:pStyle w:val="Standard10pt"/>
      </w:pPr>
    </w:p>
    <w:tbl>
      <w:tblPr>
        <w:tblStyle w:val="Tabellenraster"/>
        <w:tblW w:w="0" w:type="auto"/>
        <w:tblLook w:val="01E0" w:firstRow="1" w:lastRow="1" w:firstColumn="1" w:lastColumn="1" w:noHBand="0" w:noVBand="0"/>
      </w:tblPr>
      <w:tblGrid>
        <w:gridCol w:w="2588"/>
        <w:gridCol w:w="7266"/>
      </w:tblGrid>
      <w:tr w:rsidR="00190ABD">
        <w:tc>
          <w:tcPr>
            <w:tcW w:w="2588" w:type="dxa"/>
          </w:tcPr>
          <w:p w:rsidR="00190ABD" w:rsidRDefault="00190ABD" w:rsidP="000F3829">
            <w:pPr>
              <w:pStyle w:val="Standard10pt"/>
            </w:pPr>
            <w:r>
              <w:t>personelle Voraussetzungen</w:t>
            </w:r>
          </w:p>
        </w:tc>
        <w:tc>
          <w:tcPr>
            <w:tcW w:w="7266" w:type="dxa"/>
          </w:tcPr>
          <w:p w:rsidR="00190ABD" w:rsidRDefault="00190ABD" w:rsidP="000F3829">
            <w:pPr>
              <w:pStyle w:val="Standard10pt"/>
            </w:pPr>
            <w:r>
              <w:t>Zusammenarbeit von zwei Teams</w:t>
            </w:r>
          </w:p>
        </w:tc>
      </w:tr>
      <w:tr w:rsidR="00190ABD">
        <w:tc>
          <w:tcPr>
            <w:tcW w:w="2588" w:type="dxa"/>
          </w:tcPr>
          <w:p w:rsidR="00190ABD" w:rsidRDefault="00190ABD" w:rsidP="000F3829">
            <w:pPr>
              <w:pStyle w:val="Standard10pt"/>
            </w:pPr>
            <w:r>
              <w:t>technische Voraussetzungen</w:t>
            </w:r>
          </w:p>
        </w:tc>
        <w:tc>
          <w:tcPr>
            <w:tcW w:w="7266" w:type="dxa"/>
          </w:tcPr>
          <w:p w:rsidR="00190ABD" w:rsidRDefault="00190ABD" w:rsidP="00475828">
            <w:pPr>
              <w:pStyle w:val="Aufzhlung10pt"/>
            </w:pPr>
            <w:r>
              <w:t>Computer</w:t>
            </w:r>
          </w:p>
          <w:p w:rsidR="00190ABD" w:rsidRDefault="00190ABD" w:rsidP="008E2DA5">
            <w:pPr>
              <w:pStyle w:val="Aufzhlung10pt"/>
            </w:pPr>
            <w:r>
              <w:t>Netzwerk</w:t>
            </w:r>
          </w:p>
          <w:p w:rsidR="00190ABD" w:rsidRDefault="00190ABD" w:rsidP="008E2DA5">
            <w:pPr>
              <w:pStyle w:val="Aufzhlung10pt"/>
            </w:pPr>
            <w:r>
              <w:t>Unterrichtsaufzeichnungen/Unterrichtsbücher</w:t>
            </w:r>
          </w:p>
          <w:p w:rsidR="00190ABD" w:rsidRDefault="00190ABD" w:rsidP="008F5855">
            <w:pPr>
              <w:pStyle w:val="Aufzhlung10pt"/>
            </w:pPr>
            <w:r>
              <w:t>Netzwerkverbindung zwischen den Computern der Teams</w:t>
            </w:r>
          </w:p>
          <w:p w:rsidR="00190ABD" w:rsidRDefault="00190ABD" w:rsidP="008E2DA5">
            <w:pPr>
              <w:pStyle w:val="Aufzhlung10pt"/>
            </w:pPr>
            <w:r>
              <w:t>Windows Hilfe (Übersicht über die Eingabeaufforderung, Befehlsreferenz)</w:t>
            </w:r>
          </w:p>
          <w:p w:rsidR="00190ABD" w:rsidRDefault="000833E0" w:rsidP="008E2DA5">
            <w:pPr>
              <w:pStyle w:val="Aufzhlung10pt"/>
            </w:pPr>
            <w:r>
              <w:t>A</w:t>
            </w:r>
            <w:r w:rsidR="00190ABD">
              <w:t>usgegebene Unterrichtsmaterialien</w:t>
            </w:r>
          </w:p>
        </w:tc>
      </w:tr>
      <w:tr w:rsidR="00190ABD">
        <w:tc>
          <w:tcPr>
            <w:tcW w:w="2588" w:type="dxa"/>
          </w:tcPr>
          <w:p w:rsidR="00190ABD" w:rsidRDefault="00190ABD" w:rsidP="000F3829">
            <w:pPr>
              <w:pStyle w:val="Standard10pt"/>
            </w:pPr>
            <w:r>
              <w:t>Aufgaben</w:t>
            </w:r>
          </w:p>
        </w:tc>
        <w:tc>
          <w:tcPr>
            <w:tcW w:w="7266" w:type="dxa"/>
          </w:tcPr>
          <w:p w:rsidR="00190ABD" w:rsidRDefault="00190ABD" w:rsidP="00FB4B8C">
            <w:pPr>
              <w:pStyle w:val="Aufzhlung10pt"/>
            </w:pPr>
            <w:r>
              <w:t>siehe unten</w:t>
            </w:r>
          </w:p>
        </w:tc>
      </w:tr>
      <w:tr w:rsidR="00190ABD">
        <w:tc>
          <w:tcPr>
            <w:tcW w:w="2588" w:type="dxa"/>
          </w:tcPr>
          <w:p w:rsidR="00190ABD" w:rsidRDefault="00190ABD" w:rsidP="000F3829">
            <w:pPr>
              <w:pStyle w:val="Standard10pt"/>
            </w:pPr>
            <w:r>
              <w:t>Zeit</w:t>
            </w:r>
          </w:p>
        </w:tc>
        <w:tc>
          <w:tcPr>
            <w:tcW w:w="7266" w:type="dxa"/>
          </w:tcPr>
          <w:p w:rsidR="00190ABD" w:rsidRDefault="008D7A95" w:rsidP="00475828">
            <w:pPr>
              <w:pStyle w:val="Aufzhlung10pt"/>
            </w:pPr>
            <w:r>
              <w:t>3</w:t>
            </w:r>
            <w:r w:rsidR="00190ABD">
              <w:t xml:space="preserve"> Doppelstunde</w:t>
            </w:r>
          </w:p>
        </w:tc>
      </w:tr>
      <w:tr w:rsidR="00DA4F49">
        <w:tc>
          <w:tcPr>
            <w:tcW w:w="2588" w:type="dxa"/>
          </w:tcPr>
          <w:p w:rsidR="00DA4F49" w:rsidRDefault="00DA4F49" w:rsidP="000F3829">
            <w:pPr>
              <w:pStyle w:val="Standard10pt"/>
            </w:pPr>
            <w:r>
              <w:t>Organisation</w:t>
            </w:r>
          </w:p>
        </w:tc>
        <w:tc>
          <w:tcPr>
            <w:tcW w:w="7266" w:type="dxa"/>
          </w:tcPr>
          <w:p w:rsidR="00DA4F49" w:rsidRDefault="00DA4F49" w:rsidP="004368B8">
            <w:pPr>
              <w:pStyle w:val="Aufzhlung10pt"/>
            </w:pPr>
            <w:r>
              <w:t xml:space="preserve">Zusammenarbeit in Teams von </w:t>
            </w:r>
            <w:r w:rsidR="004368B8">
              <w:t>3 bis 4</w:t>
            </w:r>
            <w:r>
              <w:t xml:space="preserve"> Teilnehmern/innen mit etwa gleichem fachlichen Niveau</w:t>
            </w:r>
          </w:p>
        </w:tc>
      </w:tr>
      <w:tr w:rsidR="00190ABD">
        <w:tc>
          <w:tcPr>
            <w:tcW w:w="2588" w:type="dxa"/>
          </w:tcPr>
          <w:p w:rsidR="00190ABD" w:rsidRDefault="00190ABD" w:rsidP="000F3829">
            <w:pPr>
              <w:pStyle w:val="Standard10pt"/>
            </w:pPr>
            <w:r>
              <w:t>Produkte (schriftlich)</w:t>
            </w:r>
          </w:p>
        </w:tc>
        <w:tc>
          <w:tcPr>
            <w:tcW w:w="7266" w:type="dxa"/>
          </w:tcPr>
          <w:p w:rsidR="00D13735" w:rsidRDefault="00D13735" w:rsidP="0038587C">
            <w:pPr>
              <w:pStyle w:val="Aufzhlung10pt"/>
            </w:pPr>
            <w:r>
              <w:t>Erstellung von Batchdateien entsprechend der Aufgaben unter Berücksichtigung nachfolgender Anforderungen</w:t>
            </w:r>
          </w:p>
          <w:p w:rsidR="004368B8" w:rsidRDefault="004368B8" w:rsidP="00D13735">
            <w:pPr>
              <w:pStyle w:val="Aufzhlung10pt"/>
              <w:numPr>
                <w:ilvl w:val="1"/>
                <w:numId w:val="9"/>
              </w:numPr>
            </w:pPr>
            <w:r>
              <w:t xml:space="preserve">Dokumentation (Angabe der Autoren, </w:t>
            </w:r>
            <w:r w:rsidR="001F1A4B">
              <w:t xml:space="preserve">Pfadangabe, </w:t>
            </w:r>
            <w:r w:rsidR="00D13735">
              <w:t>Erstellungsd</w:t>
            </w:r>
            <w:r>
              <w:t xml:space="preserve">atum, </w:t>
            </w:r>
            <w:r w:rsidR="00D13735">
              <w:t xml:space="preserve">Änderungsdatum. </w:t>
            </w:r>
            <w:r w:rsidR="001F1A4B">
              <w:t>Zweck)</w:t>
            </w:r>
          </w:p>
          <w:p w:rsidR="00190ABD" w:rsidRDefault="001F1A4B" w:rsidP="00D13735">
            <w:pPr>
              <w:pStyle w:val="Aufzhlung10pt"/>
              <w:numPr>
                <w:ilvl w:val="1"/>
                <w:numId w:val="9"/>
              </w:numPr>
            </w:pPr>
            <w:r>
              <w:t>Kommentierung (</w:t>
            </w:r>
            <w:r w:rsidR="00D13735">
              <w:t>Erklärung der einzelnen Schritte</w:t>
            </w:r>
            <w:r>
              <w:t>, der Befehle, insbesondere der Optionen</w:t>
            </w:r>
            <w:r w:rsidR="00D13735">
              <w:t>)</w:t>
            </w:r>
          </w:p>
          <w:p w:rsidR="00FD7612" w:rsidRDefault="00FD7612" w:rsidP="00D13735">
            <w:pPr>
              <w:pStyle w:val="Aufzhlung10pt"/>
              <w:numPr>
                <w:ilvl w:val="1"/>
                <w:numId w:val="9"/>
              </w:numPr>
            </w:pPr>
            <w:r>
              <w:t>Bezeichnung der Dateien nach folgendem Schema: Aufgabennummer Thema (z.B. 01</w:t>
            </w:r>
            <w:r w:rsidR="0033331C">
              <w:t xml:space="preserve"> H</w:t>
            </w:r>
            <w:r>
              <w:t>erunterfahren</w:t>
            </w:r>
            <w:r w:rsidR="003C11D0">
              <w:t>.txt</w:t>
            </w:r>
            <w:r>
              <w:t>)</w:t>
            </w:r>
            <w:r w:rsidR="003C11D0">
              <w:t xml:space="preserve"> (die Endung *.</w:t>
            </w:r>
            <w:proofErr w:type="spellStart"/>
            <w:r w:rsidR="003C11D0">
              <w:t>txt</w:t>
            </w:r>
            <w:proofErr w:type="spellEnd"/>
            <w:r w:rsidR="003C11D0">
              <w:t>, weil sonst der Virenscanner "anspringt"</w:t>
            </w:r>
            <w:r w:rsidR="0089705A">
              <w:t xml:space="preserve"> und zur komfortableren Besprechung der Skripte</w:t>
            </w:r>
            <w:r w:rsidR="003C11D0">
              <w:t>)</w:t>
            </w:r>
          </w:p>
          <w:p w:rsidR="00FD7612" w:rsidRDefault="0033331C" w:rsidP="00D13735">
            <w:pPr>
              <w:pStyle w:val="Aufzhlung10pt"/>
              <w:numPr>
                <w:ilvl w:val="1"/>
                <w:numId w:val="9"/>
              </w:numPr>
            </w:pPr>
            <w:r>
              <w:t xml:space="preserve">Dateien zusammenfassen in einem Verzeichnis </w:t>
            </w:r>
            <w:r w:rsidR="004368B8">
              <w:t xml:space="preserve">(ohne weitere Unterverzeichnisse) </w:t>
            </w:r>
            <w:r>
              <w:t xml:space="preserve">nach folgendem Schema: </w:t>
            </w:r>
            <w:r w:rsidR="00FD7612">
              <w:t>Klasse Thema Teilnehmer (z.B.: CIT-09 Batch Meyer Schmitz</w:t>
            </w:r>
            <w:r>
              <w:t>)</w:t>
            </w:r>
          </w:p>
        </w:tc>
      </w:tr>
      <w:tr w:rsidR="00D53583">
        <w:tc>
          <w:tcPr>
            <w:tcW w:w="2588" w:type="dxa"/>
          </w:tcPr>
          <w:p w:rsidR="00D53583" w:rsidRDefault="00D53583" w:rsidP="00D53583">
            <w:pPr>
              <w:pStyle w:val="Standard10pt"/>
            </w:pPr>
            <w:r>
              <w:t>Produkte (sonstige)</w:t>
            </w:r>
          </w:p>
        </w:tc>
        <w:tc>
          <w:tcPr>
            <w:tcW w:w="7266" w:type="dxa"/>
          </w:tcPr>
          <w:p w:rsidR="00D53583" w:rsidRDefault="004368B8" w:rsidP="00475828">
            <w:pPr>
              <w:pStyle w:val="Aufzhlung10pt"/>
            </w:pPr>
            <w:r>
              <w:t>Erläuterung der</w:t>
            </w:r>
            <w:r w:rsidR="00D53583">
              <w:t xml:space="preserve"> </w:t>
            </w:r>
            <w:proofErr w:type="spellStart"/>
            <w:r w:rsidR="00D53583">
              <w:t>Spript</w:t>
            </w:r>
            <w:r>
              <w:t>e</w:t>
            </w:r>
            <w:proofErr w:type="spellEnd"/>
            <w:r w:rsidR="0033331C">
              <w:t xml:space="preserve"> durch </w:t>
            </w:r>
            <w:r>
              <w:t xml:space="preserve">alle </w:t>
            </w:r>
            <w:r w:rsidR="0033331C">
              <w:t>Teilnehmer/innen</w:t>
            </w:r>
          </w:p>
          <w:p w:rsidR="004368B8" w:rsidRDefault="000833E0" w:rsidP="001F1A4B">
            <w:pPr>
              <w:pStyle w:val="Aufzhlung10pt"/>
            </w:pPr>
            <w:r>
              <w:t>P</w:t>
            </w:r>
            <w:r w:rsidR="004368B8">
              <w:t xml:space="preserve">raktische Vorführung </w:t>
            </w:r>
            <w:r w:rsidR="001F1A4B">
              <w:t>mindestens einer Aufgabe</w:t>
            </w:r>
            <w:r w:rsidR="004368B8">
              <w:t xml:space="preserve"> </w:t>
            </w:r>
            <w:r w:rsidR="001F1A4B">
              <w:t>(ohne Aufgaben 1,4, 11,12)</w:t>
            </w:r>
          </w:p>
          <w:p w:rsidR="00F72C92" w:rsidRDefault="00F72C92" w:rsidP="00F72C92">
            <w:pPr>
              <w:pStyle w:val="Aufzhlung10pt"/>
              <w:numPr>
                <w:ilvl w:val="1"/>
                <w:numId w:val="9"/>
              </w:numPr>
            </w:pPr>
            <w:r>
              <w:t>Herstellung der Versuchsanordnung gemäß der Aufgabenstellung</w:t>
            </w:r>
          </w:p>
          <w:p w:rsidR="00F72C92" w:rsidRDefault="000833E0" w:rsidP="00F72C92">
            <w:pPr>
              <w:pStyle w:val="Aufzhlung10pt"/>
              <w:numPr>
                <w:ilvl w:val="1"/>
                <w:numId w:val="9"/>
              </w:numPr>
            </w:pPr>
            <w:r>
              <w:t>(E</w:t>
            </w:r>
            <w:r w:rsidR="00F72C92">
              <w:t>rfolgreiche) Durchführung der Vorführung gemäß der Aufgabenstellung</w:t>
            </w:r>
          </w:p>
        </w:tc>
      </w:tr>
      <w:tr w:rsidR="0089705A">
        <w:tc>
          <w:tcPr>
            <w:tcW w:w="2588" w:type="dxa"/>
          </w:tcPr>
          <w:p w:rsidR="0089705A" w:rsidRDefault="0089705A" w:rsidP="000F3829">
            <w:pPr>
              <w:pStyle w:val="Standard10pt"/>
            </w:pPr>
            <w:r>
              <w:t>Bewertung/Benotung</w:t>
            </w:r>
          </w:p>
        </w:tc>
        <w:tc>
          <w:tcPr>
            <w:tcW w:w="7266" w:type="dxa"/>
          </w:tcPr>
          <w:p w:rsidR="0089705A" w:rsidRDefault="008A7E33" w:rsidP="00475828">
            <w:pPr>
              <w:pStyle w:val="Aufzhlung10pt"/>
            </w:pPr>
            <w:r>
              <w:t>Note im Bereich "Schriftliche Leistungen": Die erarbeiteten Batchskripte entsprechen einer Klassenarbeit</w:t>
            </w:r>
          </w:p>
          <w:p w:rsidR="008A7E33" w:rsidRDefault="008A7E33" w:rsidP="008A7E33">
            <w:pPr>
              <w:pStyle w:val="Aufzhlung10pt"/>
            </w:pPr>
            <w:r>
              <w:t>Note im Bereich "Sonstige Mitarbeit": Die Erarbeitung und Bearbeitung der Aufgaben (Zusammenarbeit des Teams, Sichtbarkeit der Erarbeitung, Nachfragen und Einbeziehung des Fachlehrers etc.) entsprechen einer Note</w:t>
            </w:r>
          </w:p>
          <w:p w:rsidR="000833E0" w:rsidRDefault="000833E0" w:rsidP="0035563C">
            <w:pPr>
              <w:pStyle w:val="Aufzhlung10pt"/>
            </w:pPr>
            <w:r>
              <w:t>Während der Bearbeitungsphase wird (</w:t>
            </w:r>
            <w:r w:rsidR="0035563C">
              <w:t>unangekündigt</w:t>
            </w:r>
            <w:r>
              <w:t xml:space="preserve">) ein </w:t>
            </w:r>
            <w:r w:rsidR="0035563C">
              <w:t xml:space="preserve">"Kontrolltermin" zur Bewertung des bis dahin erarbeiteten Standes </w:t>
            </w:r>
            <w:r>
              <w:t>angesetzt</w:t>
            </w:r>
          </w:p>
        </w:tc>
      </w:tr>
      <w:tr w:rsidR="00190ABD">
        <w:tc>
          <w:tcPr>
            <w:tcW w:w="2588" w:type="dxa"/>
          </w:tcPr>
          <w:p w:rsidR="00190ABD" w:rsidRDefault="00190ABD" w:rsidP="000F3829">
            <w:pPr>
              <w:pStyle w:val="Standard10pt"/>
            </w:pPr>
            <w:r>
              <w:t>Abgabe Produkte</w:t>
            </w:r>
          </w:p>
        </w:tc>
        <w:tc>
          <w:tcPr>
            <w:tcW w:w="7266" w:type="dxa"/>
          </w:tcPr>
          <w:p w:rsidR="00190ABD" w:rsidRDefault="00190ABD" w:rsidP="00475828">
            <w:pPr>
              <w:pStyle w:val="Aufzhlung10pt"/>
            </w:pPr>
            <w:r>
              <w:t>Nach Beendigung der Aufgabenbearbeitung zur nächsten Doppelstunde</w:t>
            </w:r>
          </w:p>
        </w:tc>
      </w:tr>
      <w:tr w:rsidR="00190ABD" w:rsidRPr="000833E0">
        <w:tc>
          <w:tcPr>
            <w:tcW w:w="2588" w:type="dxa"/>
          </w:tcPr>
          <w:p w:rsidR="00190ABD" w:rsidRDefault="00190ABD" w:rsidP="000F3829">
            <w:pPr>
              <w:pStyle w:val="Standard10pt"/>
            </w:pPr>
            <w:r>
              <w:t>Hilfe</w:t>
            </w:r>
          </w:p>
        </w:tc>
        <w:tc>
          <w:tcPr>
            <w:tcW w:w="7266" w:type="dxa"/>
          </w:tcPr>
          <w:p w:rsidR="00190ABD" w:rsidRDefault="00190ABD" w:rsidP="00475828">
            <w:pPr>
              <w:pStyle w:val="Aufzhlung10pt"/>
            </w:pPr>
            <w:r>
              <w:t>Windows Hilfe Stichwort: Systemvariablen</w:t>
            </w:r>
          </w:p>
          <w:p w:rsidR="00190ABD" w:rsidRDefault="00190ABD" w:rsidP="00475828">
            <w:pPr>
              <w:pStyle w:val="Aufzhlung10pt"/>
            </w:pPr>
            <w:r>
              <w:t>Windows Hilfe Stichwort: Befehlsreferenz</w:t>
            </w:r>
          </w:p>
          <w:p w:rsidR="00190ABD" w:rsidRDefault="00190ABD" w:rsidP="00475828">
            <w:pPr>
              <w:pStyle w:val="Aufzhlung10pt"/>
            </w:pPr>
            <w:r>
              <w:t>Windows Hilfe Stichwort: Eingabeaufforderung</w:t>
            </w:r>
          </w:p>
          <w:p w:rsidR="00190ABD" w:rsidRDefault="00190ABD" w:rsidP="00475828">
            <w:pPr>
              <w:pStyle w:val="Aufzhlung10pt"/>
            </w:pPr>
            <w:r>
              <w:t>W</w:t>
            </w:r>
            <w:r w:rsidRPr="00A07270">
              <w:t>ikipedia</w:t>
            </w:r>
            <w:r>
              <w:t xml:space="preserve">: </w:t>
            </w:r>
            <w:r w:rsidRPr="00A07270">
              <w:t>Stapelverarbeitung</w:t>
            </w:r>
          </w:p>
          <w:p w:rsidR="00190ABD" w:rsidRDefault="00190ABD" w:rsidP="00A66A6E">
            <w:pPr>
              <w:pStyle w:val="Aufzhlung10pt"/>
              <w:rPr>
                <w:lang w:val="en-US"/>
              </w:rPr>
            </w:pPr>
            <w:proofErr w:type="spellStart"/>
            <w:r w:rsidRPr="00A66A6E">
              <w:rPr>
                <w:lang w:val="en-US"/>
              </w:rPr>
              <w:t>Wikibooks</w:t>
            </w:r>
            <w:proofErr w:type="spellEnd"/>
            <w:r w:rsidRPr="00A66A6E">
              <w:rPr>
                <w:lang w:val="en-US"/>
              </w:rPr>
              <w:t>: Batch-</w:t>
            </w:r>
            <w:proofErr w:type="spellStart"/>
            <w:r w:rsidRPr="00A66A6E">
              <w:rPr>
                <w:lang w:val="en-US"/>
              </w:rPr>
              <w:t>Programmierung</w:t>
            </w:r>
            <w:proofErr w:type="spellEnd"/>
            <w:r w:rsidR="00A66A6E" w:rsidRPr="00A66A6E">
              <w:rPr>
                <w:lang w:val="en-US"/>
              </w:rPr>
              <w:t>, Batch-</w:t>
            </w:r>
            <w:proofErr w:type="spellStart"/>
            <w:r w:rsidR="00A66A6E" w:rsidRPr="00A66A6E">
              <w:rPr>
                <w:lang w:val="en-US"/>
              </w:rPr>
              <w:t>Befehle</w:t>
            </w:r>
            <w:proofErr w:type="spellEnd"/>
            <w:r w:rsidR="00A66A6E" w:rsidRPr="00A66A6E">
              <w:rPr>
                <w:lang w:val="en-US"/>
              </w:rPr>
              <w:t xml:space="preserve"> </w:t>
            </w:r>
            <w:proofErr w:type="spellStart"/>
            <w:r w:rsidR="00A66A6E" w:rsidRPr="00A66A6E">
              <w:rPr>
                <w:lang w:val="en-US"/>
              </w:rPr>
              <w:t>Wikibooks</w:t>
            </w:r>
            <w:proofErr w:type="spellEnd"/>
          </w:p>
          <w:p w:rsidR="00A66A6E" w:rsidRPr="000833E0" w:rsidRDefault="000833E0" w:rsidP="000833E0">
            <w:pPr>
              <w:pStyle w:val="Aufzhlung10pt"/>
            </w:pPr>
            <w:r w:rsidRPr="000833E0">
              <w:t>Unterrichtsmaterial</w:t>
            </w:r>
            <w:r w:rsidR="00A66A6E" w:rsidRPr="000833E0">
              <w:t xml:space="preserve">: </w:t>
            </w:r>
            <w:r w:rsidRPr="000833E0">
              <w:t>UM Windows Umgebungsvariablen.docx</w:t>
            </w:r>
          </w:p>
        </w:tc>
      </w:tr>
      <w:tr w:rsidR="00F72C92">
        <w:tc>
          <w:tcPr>
            <w:tcW w:w="2588" w:type="dxa"/>
          </w:tcPr>
          <w:p w:rsidR="00F72C92" w:rsidRDefault="00F72C92" w:rsidP="000F3829">
            <w:pPr>
              <w:pStyle w:val="Standard10pt"/>
            </w:pPr>
            <w:r>
              <w:t>Sonstiges</w:t>
            </w:r>
          </w:p>
        </w:tc>
        <w:tc>
          <w:tcPr>
            <w:tcW w:w="7266" w:type="dxa"/>
          </w:tcPr>
          <w:p w:rsidR="00F72C92" w:rsidRDefault="00F72C92" w:rsidP="00475828">
            <w:pPr>
              <w:pStyle w:val="Aufzhlung10pt"/>
            </w:pPr>
            <w:r>
              <w:t>die einfache/unüberlegte Übernahme von Internetlösungen führt zu Notenabzug</w:t>
            </w:r>
          </w:p>
          <w:p w:rsidR="00F72C92" w:rsidRDefault="00F72C92" w:rsidP="00F72C92">
            <w:pPr>
              <w:pStyle w:val="Aufzhlung10pt"/>
            </w:pPr>
            <w:r>
              <w:t xml:space="preserve">die einfache/unüberlegte Übernahme von älteren Lösungen </w:t>
            </w:r>
            <w:r w:rsidR="00085DFD">
              <w:t xml:space="preserve">aus Vorgängerklassen </w:t>
            </w:r>
            <w:r>
              <w:t>führt zu Notenabzug</w:t>
            </w:r>
          </w:p>
          <w:p w:rsidR="00085DFD" w:rsidRDefault="00085DFD" w:rsidP="003C11D0">
            <w:pPr>
              <w:pStyle w:val="Aufzhlung10pt"/>
            </w:pPr>
            <w:r>
              <w:t>manchmal ist weniger (die genaue Erfüllung der Anforderungen nur einiger Aufgaben) mehr (als die oberflächliche</w:t>
            </w:r>
            <w:r w:rsidR="003C11D0">
              <w:t xml:space="preserve">/abgeschriebene </w:t>
            </w:r>
            <w:r>
              <w:t>Bearbeitung aller Aufgaben)</w:t>
            </w:r>
          </w:p>
        </w:tc>
      </w:tr>
    </w:tbl>
    <w:p w:rsidR="00190ABD" w:rsidRDefault="00190ABD" w:rsidP="0096424C">
      <w:pPr>
        <w:pStyle w:val="Standard10pt"/>
      </w:pPr>
    </w:p>
    <w:p w:rsidR="00190ABD" w:rsidRDefault="00190ABD" w:rsidP="00760F65">
      <w:pPr>
        <w:pStyle w:val="Standard10pt"/>
        <w:pBdr>
          <w:bottom w:val="single" w:sz="4" w:space="1" w:color="auto"/>
        </w:pBdr>
      </w:pPr>
      <w:r>
        <w:lastRenderedPageBreak/>
        <w:t>Aufgaben:</w:t>
      </w:r>
    </w:p>
    <w:p w:rsidR="00190ABD" w:rsidRDefault="00190ABD" w:rsidP="00FB4B8C">
      <w:pPr>
        <w:pStyle w:val="Nummerierung10pt"/>
      </w:pPr>
      <w:r>
        <w:t xml:space="preserve">Erstelle einen Befehl, der Windows ohne Nachfrage sofort runterfahren und beenden lässt. Erstelle dazu auf dem Desktop eine Verknüpfung, die Verknüpfung soll das Windows </w:t>
      </w:r>
      <w:proofErr w:type="gramStart"/>
      <w:r>
        <w:t>typische</w:t>
      </w:r>
      <w:proofErr w:type="gramEnd"/>
      <w:r>
        <w:t xml:space="preserve"> Beenden-Symbol zeigen.</w:t>
      </w:r>
    </w:p>
    <w:p w:rsidR="00BD12C5" w:rsidRDefault="00BD12C5" w:rsidP="00BD12C5">
      <w:pPr>
        <w:pStyle w:val="Nummerierung10pt"/>
        <w:numPr>
          <w:ilvl w:val="0"/>
          <w:numId w:val="0"/>
        </w:numPr>
      </w:pPr>
    </w:p>
    <w:p w:rsidR="00190ABD" w:rsidRDefault="00190ABD" w:rsidP="00BD12C5">
      <w:pPr>
        <w:pStyle w:val="Nummerierung10pt"/>
      </w:pPr>
      <w:r>
        <w:t xml:space="preserve">Erstelle eine Anweisung zum Backup. Es sollen sämtliche neuen oder seit dem letzten Kopieren geänderten Dateien des </w:t>
      </w:r>
      <w:r w:rsidR="002247F0">
        <w:t>Benutzerverzeichnisses</w:t>
      </w:r>
      <w:r>
        <w:t xml:space="preserve"> "</w:t>
      </w:r>
      <w:r w:rsidR="002247F0">
        <w:t>Dokumente</w:t>
      </w:r>
      <w:r>
        <w:t>" auf das Verzeichnis "</w:t>
      </w:r>
      <w:proofErr w:type="spellStart"/>
      <w:r w:rsidR="002247F0">
        <w:t>Dokumente_</w:t>
      </w:r>
      <w:r>
        <w:t>Backup</w:t>
      </w:r>
      <w:proofErr w:type="spellEnd"/>
      <w:r>
        <w:t>" ohne weitere Rückfrage kopiert werden.</w:t>
      </w:r>
    </w:p>
    <w:p w:rsidR="00190ABD" w:rsidRDefault="00190ABD" w:rsidP="00BB6D16">
      <w:pPr>
        <w:pStyle w:val="Nummerierung10pt"/>
        <w:numPr>
          <w:ilvl w:val="1"/>
          <w:numId w:val="8"/>
        </w:numPr>
      </w:pPr>
      <w:r>
        <w:t>Erkundige Dich zunächst zum Thema Archivbit</w:t>
      </w:r>
      <w:r w:rsidR="002247F0">
        <w:t xml:space="preserve"> und erläutere dieses</w:t>
      </w:r>
      <w:r w:rsidR="00F87284">
        <w:t>.</w:t>
      </w:r>
    </w:p>
    <w:p w:rsidR="00BD12C5" w:rsidRDefault="00BD12C5" w:rsidP="00BD12C5"/>
    <w:p w:rsidR="00190ABD" w:rsidRDefault="00190ABD" w:rsidP="00BD12C5">
      <w:pPr>
        <w:pStyle w:val="Nummerierung10pt"/>
      </w:pPr>
      <w:r>
        <w:t>Erstelle eine Anweisung zur Verzeichnisspiegelung, welches ein Quellverzeichnis in ein Zielverzeichnis spiegelt, d.h. alle neuen und geänderten Dateien werden in das Zielverzeichnis kopiert, Dateien im Zielverzeichnis, die nicht im Quellverzeichnis vorhanden sind, werden gelöscht.</w:t>
      </w:r>
    </w:p>
    <w:p w:rsidR="00BD12C5" w:rsidRDefault="00BD12C5" w:rsidP="00BD12C5"/>
    <w:p w:rsidR="00190ABD" w:rsidRDefault="00190ABD" w:rsidP="00BD12C5">
      <w:pPr>
        <w:pStyle w:val="Nummerierung10pt"/>
      </w:pPr>
      <w:r>
        <w:t>Erstelle eine Anweisung zur Übersicht über die von Windows aktuell gestarteten Dienste und leite diese in die Datei dienste.txt um.</w:t>
      </w:r>
    </w:p>
    <w:p w:rsidR="00BD12C5" w:rsidRDefault="00BD12C5" w:rsidP="00BD12C5"/>
    <w:p w:rsidR="00190ABD" w:rsidRDefault="00190ABD" w:rsidP="00BD12C5">
      <w:pPr>
        <w:pStyle w:val="Nummerierung10pt"/>
      </w:pPr>
      <w:r>
        <w:t xml:space="preserve">Unter Windows gibt es diverse </w:t>
      </w:r>
      <w:proofErr w:type="spellStart"/>
      <w:r>
        <w:t>tmp</w:t>
      </w:r>
      <w:proofErr w:type="spellEnd"/>
      <w:r>
        <w:t xml:space="preserve">-Ordner (C:\Windows und unter den Benutzerkonten). Erstelle ein Batchskript, welches diese </w:t>
      </w:r>
      <w:proofErr w:type="spellStart"/>
      <w:r>
        <w:t>tmp</w:t>
      </w:r>
      <w:proofErr w:type="spellEnd"/>
      <w:r>
        <w:t xml:space="preserve">-Ordner restlos und ohne Nachfrage leert. Beachte, dass in diesen </w:t>
      </w:r>
      <w:proofErr w:type="spellStart"/>
      <w:r>
        <w:t>tmp</w:t>
      </w:r>
      <w:proofErr w:type="spellEnd"/>
      <w:r>
        <w:t xml:space="preserve">-Ordnern auch versteckte oder Systemdateien abgelegt sein könnten und dass das </w:t>
      </w:r>
      <w:proofErr w:type="spellStart"/>
      <w:r>
        <w:t>tmp</w:t>
      </w:r>
      <w:proofErr w:type="spellEnd"/>
      <w:r>
        <w:t>-Verzeichnis auch Unterverzeichnisse enthalten kann.</w:t>
      </w:r>
    </w:p>
    <w:p w:rsidR="00F41732" w:rsidRDefault="00F41732" w:rsidP="00F41732">
      <w:pPr>
        <w:pStyle w:val="Nummerierung10pt"/>
        <w:numPr>
          <w:ilvl w:val="1"/>
          <w:numId w:val="8"/>
        </w:numPr>
      </w:pPr>
      <w:r>
        <w:t>Erstelle ein weiteres Skript, welches die gleichen Anforderungen auf einem benachbarten PC im Netzwerk umsetzt.</w:t>
      </w:r>
    </w:p>
    <w:p w:rsidR="00FC12DC" w:rsidRDefault="00FC12DC" w:rsidP="00FC12DC"/>
    <w:p w:rsidR="00190ABD" w:rsidRDefault="00190ABD" w:rsidP="00FC12DC">
      <w:pPr>
        <w:pStyle w:val="Nummerierung10pt"/>
      </w:pPr>
      <w:r>
        <w:t>Erstelle ein Batch-Skript, welches die Dateinamen von zwei beliebigen MS-Word Dateien in einem Ordner tauscht (z.B. test1.doc, test2.doc wird zu test2.doc, test1.doc). Sowohl die Batch-Datei als auch die MS-Word Dateien befinden sich im selben Ordner. Folgende Bedingungen müssen erfüllt werden:</w:t>
      </w:r>
    </w:p>
    <w:p w:rsidR="00190ABD" w:rsidRDefault="00190ABD" w:rsidP="00157CE7">
      <w:pPr>
        <w:pStyle w:val="Nummerierung10pt"/>
        <w:numPr>
          <w:ilvl w:val="1"/>
          <w:numId w:val="8"/>
        </w:numPr>
      </w:pPr>
      <w:r>
        <w:t>Die Namen der Dateien werden bei Aufruf des Skriptes mit übergeben.</w:t>
      </w:r>
    </w:p>
    <w:p w:rsidR="00190ABD" w:rsidRDefault="00190ABD" w:rsidP="00157CE7">
      <w:pPr>
        <w:pStyle w:val="Nummerierung10pt"/>
        <w:numPr>
          <w:ilvl w:val="1"/>
          <w:numId w:val="8"/>
        </w:numPr>
      </w:pPr>
      <w:r>
        <w:t>Wenn eine der beiden Dateien, die angegeben werden nicht existiert, muss eine Fehlermeldung erscheinen.</w:t>
      </w:r>
    </w:p>
    <w:p w:rsidR="00190ABD" w:rsidRDefault="00190ABD" w:rsidP="00157CE7">
      <w:pPr>
        <w:pStyle w:val="Nummerierung10pt"/>
        <w:numPr>
          <w:ilvl w:val="1"/>
          <w:numId w:val="8"/>
        </w:numPr>
      </w:pPr>
      <w:r>
        <w:t>Vor dem Tauschvorgang soll abgefragt werden, ob wirklich die Dateinamen getauscht werden soll. Wenn nicht getauscht werden soll, soll der Vorgang abgebrochen werden, und eine entsprechende Meldung erscheinen.</w:t>
      </w:r>
    </w:p>
    <w:p w:rsidR="00190ABD" w:rsidRDefault="00190ABD" w:rsidP="00221BC7">
      <w:pPr>
        <w:pStyle w:val="Nummerierung10pt"/>
        <w:numPr>
          <w:ilvl w:val="1"/>
          <w:numId w:val="8"/>
        </w:numPr>
      </w:pPr>
      <w:r>
        <w:t>Wenn der Tauschvorgang erfolgreich abgeschlossen wurde, soll eine Meldung erscheinen.</w:t>
      </w:r>
    </w:p>
    <w:p w:rsidR="00FC12DC" w:rsidRDefault="00FC12DC" w:rsidP="00FC12DC"/>
    <w:p w:rsidR="00190ABD" w:rsidRDefault="00190ABD" w:rsidP="00FC12DC">
      <w:pPr>
        <w:pStyle w:val="Nummerierung10pt"/>
      </w:pPr>
      <w:r>
        <w:t xml:space="preserve">Erstelle ein Batch-Skript, welches nach der Benutzeranmeldung automatisch nachfolgende Netzwerkaufgaben auf PC1 ausführt. Erstelle aber zunächst </w:t>
      </w:r>
      <w:r w:rsidR="00761F66">
        <w:t xml:space="preserve">zur Versuchsanordnung (ohne Batchskript) </w:t>
      </w:r>
      <w:r>
        <w:t>auf PC1 zwei Benutzerkonten (Benutzer1, Benutzer2). Erstelle dann auf PC2 zwei entsprechend gleich lautende Freigaben (Benutzer1, Benutzer2).</w:t>
      </w:r>
    </w:p>
    <w:p w:rsidR="00190ABD" w:rsidRDefault="00190ABD" w:rsidP="00796AA5">
      <w:pPr>
        <w:pStyle w:val="Nummerierung10pt"/>
        <w:numPr>
          <w:ilvl w:val="1"/>
          <w:numId w:val="8"/>
        </w:numPr>
      </w:pPr>
      <w:r>
        <w:t>Es soll ein Netzlaufwerk H: zum entsprechenden Freigabeverzeichnis des jeweils angemeldeten Benutzers erstellt werden. Beachte, dass die Anweisung im Hinblick auf die Benutzer durch Verwendung einer Variablen flexibel sein sollte.</w:t>
      </w:r>
    </w:p>
    <w:p w:rsidR="00190ABD" w:rsidRDefault="00190ABD" w:rsidP="00CB3578">
      <w:pPr>
        <w:pStyle w:val="Nummerierung10pt"/>
        <w:numPr>
          <w:ilvl w:val="1"/>
          <w:numId w:val="8"/>
        </w:numPr>
      </w:pPr>
      <w:r>
        <w:t>Alle Benutzer sollen eine Netzlaufwerksverbindung P: zur Freigabe \\public auf PC2 bekommen</w:t>
      </w:r>
    </w:p>
    <w:p w:rsidR="00190ABD" w:rsidRDefault="00190ABD" w:rsidP="00796AA5">
      <w:pPr>
        <w:pStyle w:val="Nummerierung10pt"/>
        <w:numPr>
          <w:ilvl w:val="1"/>
          <w:numId w:val="8"/>
        </w:numPr>
      </w:pPr>
      <w:r>
        <w:t>Nur der Administrator von PC1 soll ein Netzlaufwerk G: zur unsichtbaren Freigabe \\geheim auf PC2 bekommen.</w:t>
      </w:r>
    </w:p>
    <w:p w:rsidR="00190ABD" w:rsidRDefault="00190ABD" w:rsidP="00796AA5">
      <w:pPr>
        <w:pStyle w:val="Nummerierung10pt"/>
        <w:numPr>
          <w:ilvl w:val="1"/>
          <w:numId w:val="8"/>
        </w:numPr>
      </w:pPr>
      <w:r>
        <w:t xml:space="preserve">Es soll eine Textdatei aufgaben.txt aus der unsichtbaren Freigabe \\geheim </w:t>
      </w:r>
      <w:r w:rsidR="005C24BA">
        <w:t>von</w:t>
      </w:r>
      <w:r>
        <w:t xml:space="preserve"> PC2 auf das Desktop des jeweils angemeldeten Benutzers von PC1 kopiert werden.</w:t>
      </w:r>
    </w:p>
    <w:p w:rsidR="00190ABD" w:rsidRDefault="00190ABD" w:rsidP="003F329F">
      <w:pPr>
        <w:pStyle w:val="Nummerierung10pt"/>
        <w:numPr>
          <w:ilvl w:val="1"/>
          <w:numId w:val="8"/>
        </w:numPr>
      </w:pPr>
      <w:r>
        <w:t>Es soll in einer persönlichen Ansprache der jeweils angemeldete Benutzer begrüßt werden, Datum und Uhrzeit sollen angezeigt werden. Zum Abschluss soll auf eine Benutzereingabe gewartet werden und danach das Fenster geschlossen werden.</w:t>
      </w:r>
    </w:p>
    <w:p w:rsidR="00FC12DC" w:rsidRDefault="00FC12DC" w:rsidP="00FC12DC"/>
    <w:p w:rsidR="00190ABD" w:rsidRDefault="00190ABD" w:rsidP="00FC12DC">
      <w:pPr>
        <w:pStyle w:val="Nummerierung10pt"/>
      </w:pPr>
      <w:r>
        <w:t>Erstelle ein Batch-Skript (</w:t>
      </w:r>
      <w:proofErr w:type="spellStart"/>
      <w:r>
        <w:t>copy_usb</w:t>
      </w:r>
      <w:proofErr w:type="spellEnd"/>
      <w:r>
        <w:t>), welches den kompletten Inhalt eines angeschlossenen USB-Sticks in ein Verzeichnis auf dem Rechner kopiert.</w:t>
      </w:r>
    </w:p>
    <w:p w:rsidR="00190ABD" w:rsidRDefault="00190ABD" w:rsidP="005F780B">
      <w:pPr>
        <w:pStyle w:val="Nummerierung10pt"/>
        <w:numPr>
          <w:ilvl w:val="1"/>
          <w:numId w:val="8"/>
        </w:numPr>
      </w:pPr>
      <w:r>
        <w:t>Das Zielverzeichnis soll als Parameter übergeben werden.</w:t>
      </w:r>
    </w:p>
    <w:p w:rsidR="003573B7" w:rsidRDefault="003573B7" w:rsidP="005F780B">
      <w:pPr>
        <w:pStyle w:val="Nummerierung10pt"/>
        <w:numPr>
          <w:ilvl w:val="1"/>
          <w:numId w:val="8"/>
        </w:numPr>
      </w:pPr>
      <w:r>
        <w:t>Der Laufwerksbuchstabe des USB-Sticks soll als Parameter übergeben werden.</w:t>
      </w:r>
    </w:p>
    <w:p w:rsidR="00190ABD" w:rsidRDefault="00190ABD" w:rsidP="005F780B">
      <w:pPr>
        <w:pStyle w:val="Nummerierung10pt"/>
        <w:numPr>
          <w:ilvl w:val="1"/>
          <w:numId w:val="8"/>
        </w:numPr>
      </w:pPr>
      <w:r>
        <w:t>Wenn das Zielverzeichnis nicht existiert, soll es automatisch erstellt werden.</w:t>
      </w:r>
    </w:p>
    <w:p w:rsidR="00190ABD" w:rsidRDefault="00190ABD" w:rsidP="005F780B">
      <w:pPr>
        <w:pStyle w:val="Nummerierung10pt"/>
        <w:numPr>
          <w:ilvl w:val="1"/>
          <w:numId w:val="8"/>
        </w:numPr>
      </w:pPr>
      <w:r>
        <w:t>Das Batch-Skript ist hinterlegt im Verzeichnis C:\mybatch, der Suchpfad ist entsprechend zu legen.</w:t>
      </w:r>
    </w:p>
    <w:p w:rsidR="00190ABD" w:rsidRDefault="00190ABD" w:rsidP="005F780B">
      <w:pPr>
        <w:pStyle w:val="Nummerierung10pt"/>
        <w:numPr>
          <w:ilvl w:val="1"/>
          <w:numId w:val="8"/>
        </w:numPr>
      </w:pPr>
      <w:r>
        <w:t>Nach erfolgtem Kopieren soll der Benutzer gefragt werden, ob alle Dateien und Verzeichnisse auf dem USB-Stick gelöscht werden sollen oder nicht.</w:t>
      </w:r>
    </w:p>
    <w:p w:rsidR="00FC12DC" w:rsidRDefault="00FC12DC" w:rsidP="00FC12DC"/>
    <w:p w:rsidR="00F43ED1" w:rsidRDefault="00BD12C5" w:rsidP="00BD12C5">
      <w:pPr>
        <w:pStyle w:val="Nummerierung10pt"/>
      </w:pPr>
      <w:r>
        <w:t xml:space="preserve">Es soll ein Skript erstellt werden, welches in einem Computerraum von einem zentralen PC den Inhalt mehrere angebundener gleichlautender und durchnummerierter Netzwerkordner </w:t>
      </w:r>
      <w:r w:rsidR="004F2F5B">
        <w:t xml:space="preserve">(z.B. Z:\PC01KA019, Z:\PC02KA019, Z:\PC01KA121, Z:\PC02KA121 etc.) </w:t>
      </w:r>
      <w:r>
        <w:t xml:space="preserve">löscht. </w:t>
      </w:r>
      <w:r w:rsidR="00F43ED1">
        <w:t>Die Syntax der Netzwerkordner setzt sich wie folgt zusammen:</w:t>
      </w:r>
    </w:p>
    <w:p w:rsidR="00F43ED1" w:rsidRPr="008B48E9" w:rsidRDefault="00F43ED1" w:rsidP="008B48E9">
      <w:pPr>
        <w:ind w:left="284"/>
        <w:rPr>
          <w:sz w:val="16"/>
        </w:rPr>
      </w:pPr>
      <w:r w:rsidRPr="008B48E9">
        <w:rPr>
          <w:sz w:val="16"/>
        </w:rPr>
        <w:t>Laufwerk: Z:\</w:t>
      </w:r>
    </w:p>
    <w:p w:rsidR="00F43ED1" w:rsidRPr="008B48E9" w:rsidRDefault="00F43ED1" w:rsidP="008B48E9">
      <w:pPr>
        <w:ind w:left="284"/>
        <w:rPr>
          <w:sz w:val="16"/>
        </w:rPr>
      </w:pPr>
      <w:r w:rsidRPr="008B48E9">
        <w:rPr>
          <w:sz w:val="16"/>
        </w:rPr>
        <w:t>PC-Nummerierung: PC01…PC035</w:t>
      </w:r>
    </w:p>
    <w:p w:rsidR="00F43ED1" w:rsidRPr="008B48E9" w:rsidRDefault="00F43ED1" w:rsidP="008B48E9">
      <w:pPr>
        <w:ind w:left="284"/>
        <w:rPr>
          <w:sz w:val="16"/>
        </w:rPr>
      </w:pPr>
      <w:r w:rsidRPr="008B48E9">
        <w:rPr>
          <w:sz w:val="16"/>
        </w:rPr>
        <w:lastRenderedPageBreak/>
        <w:t>String hier "Klassenarbeit": KA</w:t>
      </w:r>
    </w:p>
    <w:p w:rsidR="00F43ED1" w:rsidRPr="008B48E9" w:rsidRDefault="00F43ED1" w:rsidP="008B48E9">
      <w:pPr>
        <w:ind w:left="284"/>
        <w:rPr>
          <w:sz w:val="16"/>
        </w:rPr>
      </w:pPr>
      <w:r w:rsidRPr="008B48E9">
        <w:rPr>
          <w:sz w:val="16"/>
        </w:rPr>
        <w:t>Raumnummer: 019, 121 und wei</w:t>
      </w:r>
      <w:r w:rsidR="008B48E9" w:rsidRPr="008B48E9">
        <w:rPr>
          <w:sz w:val="16"/>
        </w:rPr>
        <w:t>tere</w:t>
      </w:r>
    </w:p>
    <w:p w:rsidR="00BD12C5" w:rsidRDefault="00BD12C5" w:rsidP="008B48E9">
      <w:pPr>
        <w:ind w:left="284"/>
      </w:pPr>
      <w:r>
        <w:t>Zu beachten ist:</w:t>
      </w:r>
    </w:p>
    <w:p w:rsidR="00BD12C5" w:rsidRDefault="00812BCA" w:rsidP="00BD12C5">
      <w:pPr>
        <w:pStyle w:val="Nummerierung10pt"/>
        <w:numPr>
          <w:ilvl w:val="1"/>
          <w:numId w:val="33"/>
        </w:numPr>
      </w:pPr>
      <w:r>
        <w:t>D</w:t>
      </w:r>
      <w:r w:rsidR="00BD12C5">
        <w:t>ie</w:t>
      </w:r>
      <w:r w:rsidR="008343DC">
        <w:t xml:space="preserve"> </w:t>
      </w:r>
      <w:r w:rsidR="008B48E9">
        <w:t>Net</w:t>
      </w:r>
      <w:r w:rsidR="008343DC">
        <w:t>zwerkordner</w:t>
      </w:r>
      <w:r w:rsidR="00BD12C5">
        <w:t xml:space="preserve"> sollen restlos und ohne Nachfrage </w:t>
      </w:r>
      <w:r w:rsidR="008343DC">
        <w:t xml:space="preserve">von Dateien und Unterverzeichnissen </w:t>
      </w:r>
      <w:r w:rsidR="00BD12C5">
        <w:t>geleert werden</w:t>
      </w:r>
      <w:r w:rsidR="008343DC">
        <w:t>.</w:t>
      </w:r>
      <w:r w:rsidR="00BD12C5">
        <w:t xml:space="preserve"> </w:t>
      </w:r>
      <w:r w:rsidR="008343DC">
        <w:t>I</w:t>
      </w:r>
      <w:r w:rsidR="00BD12C5">
        <w:t xml:space="preserve">n diesen Ordnern </w:t>
      </w:r>
      <w:r w:rsidR="008343DC">
        <w:t xml:space="preserve">können </w:t>
      </w:r>
      <w:r w:rsidR="00BD12C5">
        <w:t>versteckte oder Systemdateien abgelegt sein.</w:t>
      </w:r>
    </w:p>
    <w:p w:rsidR="0046377B" w:rsidRDefault="00812BCA" w:rsidP="0046377B">
      <w:pPr>
        <w:pStyle w:val="Nummerierung10pt"/>
        <w:numPr>
          <w:ilvl w:val="1"/>
          <w:numId w:val="33"/>
        </w:numPr>
      </w:pPr>
      <w:r>
        <w:t>D</w:t>
      </w:r>
      <w:r w:rsidR="008343DC">
        <w:t>ie Laufwerksangabe (Z:\)</w:t>
      </w:r>
      <w:r w:rsidR="0046377B">
        <w:t xml:space="preserve">, die </w:t>
      </w:r>
      <w:r w:rsidR="0046377B" w:rsidRPr="0046377B">
        <w:t xml:space="preserve">PC-Nummerierung </w:t>
      </w:r>
      <w:r w:rsidR="0046377B">
        <w:t>(</w:t>
      </w:r>
      <w:r w:rsidR="0046377B" w:rsidRPr="0046377B">
        <w:t>PC01…PC035</w:t>
      </w:r>
      <w:r w:rsidR="0046377B">
        <w:t xml:space="preserve">), der String (KA) und die Raumnummer(019, 121 etc.) sollen zu Beginn des Skripts als Variablen festgelegt werden </w:t>
      </w:r>
      <w:r>
        <w:t xml:space="preserve">können </w:t>
      </w:r>
      <w:r w:rsidR="0046377B">
        <w:t>und dann im weiteren Verla</w:t>
      </w:r>
      <w:r>
        <w:t>uf des Skripts Gebrauch finden.</w:t>
      </w:r>
    </w:p>
    <w:p w:rsidR="00BD12C5" w:rsidRDefault="00EB582C" w:rsidP="00BD12C5">
      <w:pPr>
        <w:pStyle w:val="Nummerierung10pt"/>
        <w:numPr>
          <w:ilvl w:val="1"/>
          <w:numId w:val="33"/>
        </w:numPr>
      </w:pPr>
      <w:r>
        <w:t>E</w:t>
      </w:r>
      <w:r w:rsidR="00BD12C5">
        <w:t>s sollte eine FOR-Schleife benutzt werden, die Benutzereingaben werden in Variablen verarbeitet</w:t>
      </w:r>
    </w:p>
    <w:p w:rsidR="00EB582C" w:rsidRDefault="00EB582C" w:rsidP="00BD12C5">
      <w:pPr>
        <w:pStyle w:val="Nummerierung10pt"/>
        <w:numPr>
          <w:ilvl w:val="1"/>
          <w:numId w:val="33"/>
        </w:numPr>
      </w:pPr>
      <w:r>
        <w:t>Die Gegebenheiten können in den Computerräumen "besichtigt" werden.</w:t>
      </w:r>
    </w:p>
    <w:p w:rsidR="00812BCA" w:rsidRDefault="00812BCA" w:rsidP="00812BCA"/>
    <w:p w:rsidR="00190ABD" w:rsidRDefault="00190ABD" w:rsidP="00812BCA">
      <w:pPr>
        <w:pStyle w:val="Nummerierung10pt"/>
      </w:pPr>
      <w:r>
        <w:t xml:space="preserve">Das Betriebssystem Windows bootet nicht mehr, obwohl alle Dateien vorhanden sind. Eine erste Analyse, geht davon aus, dass lediglich der Bootsektor </w:t>
      </w:r>
      <w:r w:rsidR="005D5863">
        <w:t>defekt</w:t>
      </w:r>
      <w:r>
        <w:t xml:space="preserve"> ist. Erläutere eine Möglichkeit diesen wieder herzustellen.</w:t>
      </w:r>
    </w:p>
    <w:p w:rsidR="00190ABD" w:rsidRDefault="00190ABD" w:rsidP="0096424C">
      <w:pPr>
        <w:pStyle w:val="Standard10pt"/>
      </w:pPr>
    </w:p>
    <w:p w:rsidR="00190ABD" w:rsidRDefault="00190ABD" w:rsidP="0096424C">
      <w:pPr>
        <w:pStyle w:val="Standard10pt"/>
      </w:pPr>
    </w:p>
    <w:p w:rsidR="003650DB" w:rsidRDefault="003650DB" w:rsidP="00760F65">
      <w:pPr>
        <w:pStyle w:val="Standard10pt"/>
        <w:pBdr>
          <w:bottom w:val="single" w:sz="4" w:space="1" w:color="auto"/>
        </w:pBdr>
      </w:pPr>
      <w:r>
        <w:t>Aufgaben (Fortgeschrittene):</w:t>
      </w:r>
    </w:p>
    <w:p w:rsidR="00190ABD" w:rsidRDefault="00190ABD" w:rsidP="00FC12DC">
      <w:pPr>
        <w:pStyle w:val="Nummerierung10pt"/>
      </w:pPr>
      <w:r>
        <w:t xml:space="preserve">Mit dem Befehl </w:t>
      </w:r>
      <w:proofErr w:type="spellStart"/>
      <w:r>
        <w:t>diskpart</w:t>
      </w:r>
      <w:proofErr w:type="spellEnd"/>
      <w:r>
        <w:t xml:space="preserve"> (siehe Windows Hilfe) können Pa</w:t>
      </w:r>
      <w:r w:rsidR="00F82842">
        <w:t>r</w:t>
      </w:r>
      <w:r>
        <w:t>titionen unter Windows erstellt werden. Es ist ein Batchskript zu erstellen, welches vollautomatisch und ohne weitere Benutzereingaben zwei Partitionen zu je 10 GB erstellt und diese formatiert.</w:t>
      </w:r>
    </w:p>
    <w:p w:rsidR="00FC12DC" w:rsidRDefault="00FC12DC" w:rsidP="00FC12DC"/>
    <w:p w:rsidR="00190ABD" w:rsidRDefault="003573B7" w:rsidP="00FC12DC">
      <w:pPr>
        <w:pStyle w:val="Nummerierung10pt"/>
        <w:numPr>
          <w:ilvl w:val="0"/>
          <w:numId w:val="33"/>
        </w:numPr>
      </w:pPr>
      <w:r>
        <w:t>Erweiterung von Aufgabe 8 statt b):</w:t>
      </w:r>
    </w:p>
    <w:p w:rsidR="003573B7" w:rsidRDefault="003573B7" w:rsidP="003573B7">
      <w:pPr>
        <w:pStyle w:val="Nummerierung10pt"/>
        <w:numPr>
          <w:ilvl w:val="1"/>
          <w:numId w:val="33"/>
        </w:numPr>
      </w:pPr>
      <w:r>
        <w:t>Zu beachten ist, dass der USB-Stick über verschiedene Laufwerksbuchstaben eingebunden werden kann. Das Batchskript soll automatisch den richtigen Laufwerksbuchstaben finden (FOR-Schleife).</w:t>
      </w:r>
    </w:p>
    <w:p w:rsidR="00190ABD" w:rsidRDefault="00190ABD" w:rsidP="0096424C">
      <w:pPr>
        <w:pStyle w:val="Standard10pt"/>
      </w:pPr>
    </w:p>
    <w:sectPr w:rsidR="00190ABD" w:rsidSect="003718EC">
      <w:headerReference w:type="default" r:id="rId11"/>
      <w:footerReference w:type="default" r:id="rId12"/>
      <w:footerReference w:type="first" r:id="rId13"/>
      <w:pgSz w:w="11906" w:h="16838" w:code="9"/>
      <w:pgMar w:top="1134" w:right="1134" w:bottom="1134" w:left="1134"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7BF" w:rsidRDefault="006C07BF">
      <w:r>
        <w:separator/>
      </w:r>
    </w:p>
  </w:endnote>
  <w:endnote w:type="continuationSeparator" w:id="0">
    <w:p w:rsidR="006C07BF" w:rsidRDefault="006C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ABD" w:rsidRDefault="0050547D" w:rsidP="0050547D">
    <w:pPr>
      <w:pStyle w:val="Fuzeile"/>
      <w:pBdr>
        <w:top w:val="single" w:sz="4" w:space="1" w:color="auto"/>
      </w:pBdr>
      <w:tabs>
        <w:tab w:val="clear" w:pos="4536"/>
        <w:tab w:val="clear" w:pos="9072"/>
        <w:tab w:val="center" w:pos="2268"/>
        <w:tab w:val="center" w:pos="5387"/>
        <w:tab w:val="right" w:pos="9639"/>
      </w:tabs>
    </w:pPr>
    <w:r>
      <w:rPr>
        <w:rFonts w:ascii="Arial" w:hAnsi="Arial"/>
        <w:sz w:val="16"/>
      </w:rPr>
      <w:t>R. Nowaczyk</w:t>
    </w:r>
    <w:r>
      <w:rPr>
        <w:rFonts w:ascii="Arial" w:hAnsi="Arial"/>
        <w:sz w:val="16"/>
      </w:rPr>
      <w:tab/>
      <w:t xml:space="preserve">Seite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222AE0">
      <w:rPr>
        <w:rFonts w:ascii="Arial" w:hAnsi="Arial"/>
        <w:noProof/>
        <w:sz w:val="16"/>
      </w:rPr>
      <w:t>3</w:t>
    </w:r>
    <w:r>
      <w:rPr>
        <w:rFonts w:ascii="Arial" w:hAnsi="Arial"/>
        <w:sz w:val="16"/>
      </w:rPr>
      <w:fldChar w:fldCharType="end"/>
    </w:r>
    <w:r>
      <w:rPr>
        <w:rFonts w:ascii="Arial" w:hAnsi="Arial"/>
        <w:sz w:val="16"/>
      </w:rPr>
      <w:t xml:space="preserve"> von </w:t>
    </w:r>
    <w:r>
      <w:rPr>
        <w:rFonts w:ascii="Arial" w:hAnsi="Arial"/>
        <w:sz w:val="16"/>
      </w:rPr>
      <w:fldChar w:fldCharType="begin"/>
    </w:r>
    <w:r>
      <w:rPr>
        <w:rFonts w:ascii="Arial" w:hAnsi="Arial"/>
        <w:sz w:val="16"/>
      </w:rPr>
      <w:instrText xml:space="preserve"> NUMPAGES \*ARABIC </w:instrText>
    </w:r>
    <w:r>
      <w:rPr>
        <w:rFonts w:ascii="Arial" w:hAnsi="Arial"/>
        <w:sz w:val="16"/>
      </w:rPr>
      <w:fldChar w:fldCharType="separate"/>
    </w:r>
    <w:r w:rsidR="00222AE0">
      <w:rPr>
        <w:rFonts w:ascii="Arial" w:hAnsi="Arial"/>
        <w:noProof/>
        <w:sz w:val="16"/>
      </w:rPr>
      <w:t>3</w:t>
    </w:r>
    <w:r>
      <w:rPr>
        <w:rFonts w:ascii="Arial" w:hAnsi="Arial"/>
        <w:sz w:val="16"/>
      </w:rPr>
      <w:fldChar w:fldCharType="end"/>
    </w:r>
    <w:r>
      <w:rPr>
        <w:rFonts w:ascii="Arial" w:hAnsi="Arial"/>
        <w:sz w:val="16"/>
      </w:rPr>
      <w:t xml:space="preserve"> Seite(n)</w:t>
    </w:r>
    <w:r>
      <w:rPr>
        <w:rFonts w:ascii="Arial" w:hAnsi="Arial"/>
        <w:sz w:val="16"/>
      </w:rPr>
      <w:tab/>
    </w:r>
    <w:r>
      <w:rPr>
        <w:rFonts w:ascii="Arial" w:hAnsi="Arial"/>
        <w:sz w:val="16"/>
      </w:rPr>
      <w:fldChar w:fldCharType="begin"/>
    </w:r>
    <w:r>
      <w:rPr>
        <w:rFonts w:ascii="Arial" w:hAnsi="Arial"/>
        <w:sz w:val="16"/>
      </w:rPr>
      <w:instrText>FILENAME</w:instrText>
    </w:r>
    <w:r>
      <w:rPr>
        <w:rFonts w:ascii="Arial" w:hAnsi="Arial"/>
        <w:sz w:val="16"/>
      </w:rPr>
      <w:fldChar w:fldCharType="separate"/>
    </w:r>
    <w:r w:rsidR="00222AE0">
      <w:rPr>
        <w:rFonts w:ascii="Arial" w:hAnsi="Arial"/>
        <w:noProof/>
        <w:sz w:val="16"/>
      </w:rPr>
      <w:t>CIT-13 AB Automatisierung Batchprogrammierung.docx</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CREATEDATE \@ "dd.MM.yyyy" \* MERGEFORMAT </w:instrText>
    </w:r>
    <w:r>
      <w:rPr>
        <w:rFonts w:ascii="Arial" w:hAnsi="Arial"/>
        <w:sz w:val="16"/>
      </w:rPr>
      <w:fldChar w:fldCharType="separate"/>
    </w:r>
    <w:r w:rsidR="00222AE0">
      <w:rPr>
        <w:rFonts w:ascii="Arial" w:hAnsi="Arial"/>
        <w:noProof/>
        <w:sz w:val="16"/>
      </w:rPr>
      <w:t>22.08.2006</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SAVEDATE \@"dd.MM.yyyy" </w:instrText>
    </w:r>
    <w:r>
      <w:rPr>
        <w:rFonts w:ascii="Arial" w:hAnsi="Arial"/>
        <w:sz w:val="16"/>
      </w:rPr>
      <w:fldChar w:fldCharType="separate"/>
    </w:r>
    <w:r w:rsidR="00222AE0">
      <w:rPr>
        <w:rFonts w:ascii="Arial" w:hAnsi="Arial"/>
        <w:noProof/>
        <w:sz w:val="16"/>
      </w:rPr>
      <w:t>26.11.2014</w:t>
    </w:r>
    <w:r>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ABD" w:rsidRDefault="0050547D" w:rsidP="0050547D">
    <w:pPr>
      <w:pStyle w:val="Fuzeile"/>
      <w:pBdr>
        <w:top w:val="single" w:sz="4" w:space="1" w:color="auto"/>
      </w:pBdr>
      <w:tabs>
        <w:tab w:val="clear" w:pos="4536"/>
        <w:tab w:val="clear" w:pos="9072"/>
        <w:tab w:val="center" w:pos="2268"/>
        <w:tab w:val="center" w:pos="5387"/>
        <w:tab w:val="right" w:pos="9639"/>
      </w:tabs>
    </w:pPr>
    <w:r>
      <w:rPr>
        <w:rFonts w:ascii="Arial" w:hAnsi="Arial"/>
        <w:sz w:val="16"/>
      </w:rPr>
      <w:t>R. Nowaczyk</w:t>
    </w:r>
    <w:r>
      <w:rPr>
        <w:rFonts w:ascii="Arial" w:hAnsi="Arial"/>
        <w:sz w:val="16"/>
      </w:rPr>
      <w:tab/>
      <w:t xml:space="preserve">Seite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222AE0">
      <w:rPr>
        <w:rFonts w:ascii="Arial" w:hAnsi="Arial"/>
        <w:noProof/>
        <w:sz w:val="16"/>
      </w:rPr>
      <w:t>1</w:t>
    </w:r>
    <w:r>
      <w:rPr>
        <w:rFonts w:ascii="Arial" w:hAnsi="Arial"/>
        <w:sz w:val="16"/>
      </w:rPr>
      <w:fldChar w:fldCharType="end"/>
    </w:r>
    <w:r>
      <w:rPr>
        <w:rFonts w:ascii="Arial" w:hAnsi="Arial"/>
        <w:sz w:val="16"/>
      </w:rPr>
      <w:t xml:space="preserve"> von </w:t>
    </w:r>
    <w:r>
      <w:rPr>
        <w:rFonts w:ascii="Arial" w:hAnsi="Arial"/>
        <w:sz w:val="16"/>
      </w:rPr>
      <w:fldChar w:fldCharType="begin"/>
    </w:r>
    <w:r>
      <w:rPr>
        <w:rFonts w:ascii="Arial" w:hAnsi="Arial"/>
        <w:sz w:val="16"/>
      </w:rPr>
      <w:instrText xml:space="preserve"> NUMPAGES \*ARABIC </w:instrText>
    </w:r>
    <w:r>
      <w:rPr>
        <w:rFonts w:ascii="Arial" w:hAnsi="Arial"/>
        <w:sz w:val="16"/>
      </w:rPr>
      <w:fldChar w:fldCharType="separate"/>
    </w:r>
    <w:r w:rsidR="00222AE0">
      <w:rPr>
        <w:rFonts w:ascii="Arial" w:hAnsi="Arial"/>
        <w:noProof/>
        <w:sz w:val="16"/>
      </w:rPr>
      <w:t>3</w:t>
    </w:r>
    <w:r>
      <w:rPr>
        <w:rFonts w:ascii="Arial" w:hAnsi="Arial"/>
        <w:sz w:val="16"/>
      </w:rPr>
      <w:fldChar w:fldCharType="end"/>
    </w:r>
    <w:r>
      <w:rPr>
        <w:rFonts w:ascii="Arial" w:hAnsi="Arial"/>
        <w:sz w:val="16"/>
      </w:rPr>
      <w:t xml:space="preserve"> Seite(n)</w:t>
    </w:r>
    <w:r>
      <w:rPr>
        <w:rFonts w:ascii="Arial" w:hAnsi="Arial"/>
        <w:sz w:val="16"/>
      </w:rPr>
      <w:tab/>
    </w:r>
    <w:r>
      <w:rPr>
        <w:rFonts w:ascii="Arial" w:hAnsi="Arial"/>
        <w:sz w:val="16"/>
      </w:rPr>
      <w:fldChar w:fldCharType="begin"/>
    </w:r>
    <w:r>
      <w:rPr>
        <w:rFonts w:ascii="Arial" w:hAnsi="Arial"/>
        <w:sz w:val="16"/>
      </w:rPr>
      <w:instrText>FILENAME</w:instrText>
    </w:r>
    <w:r>
      <w:rPr>
        <w:rFonts w:ascii="Arial" w:hAnsi="Arial"/>
        <w:sz w:val="16"/>
      </w:rPr>
      <w:fldChar w:fldCharType="separate"/>
    </w:r>
    <w:r w:rsidR="00222AE0">
      <w:rPr>
        <w:rFonts w:ascii="Arial" w:hAnsi="Arial"/>
        <w:noProof/>
        <w:sz w:val="16"/>
      </w:rPr>
      <w:t>CIT-13 AB Automatisierung Batchprogrammierung.docx</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CREATEDATE \@ "dd.MM.yyyy" \* MERGEFORMAT </w:instrText>
    </w:r>
    <w:r>
      <w:rPr>
        <w:rFonts w:ascii="Arial" w:hAnsi="Arial"/>
        <w:sz w:val="16"/>
      </w:rPr>
      <w:fldChar w:fldCharType="separate"/>
    </w:r>
    <w:r w:rsidR="00222AE0">
      <w:rPr>
        <w:rFonts w:ascii="Arial" w:hAnsi="Arial"/>
        <w:noProof/>
        <w:sz w:val="16"/>
      </w:rPr>
      <w:t>22.08.2006</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SAVEDATE \@"dd.MM.yyyy" </w:instrText>
    </w:r>
    <w:r>
      <w:rPr>
        <w:rFonts w:ascii="Arial" w:hAnsi="Arial"/>
        <w:sz w:val="16"/>
      </w:rPr>
      <w:fldChar w:fldCharType="separate"/>
    </w:r>
    <w:r w:rsidR="00222AE0">
      <w:rPr>
        <w:rFonts w:ascii="Arial" w:hAnsi="Arial"/>
        <w:noProof/>
        <w:sz w:val="16"/>
      </w:rPr>
      <w:t>26.11.2014</w:t>
    </w:r>
    <w:r>
      <w:rP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7BF" w:rsidRDefault="006C07BF">
      <w:r>
        <w:separator/>
      </w:r>
    </w:p>
  </w:footnote>
  <w:footnote w:type="continuationSeparator" w:id="0">
    <w:p w:rsidR="006C07BF" w:rsidRDefault="006C0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ABD" w:rsidRDefault="00190ABD">
    <w:pPr>
      <w:pStyle w:val="Kopfzeile"/>
      <w:pBdr>
        <w:bottom w:val="single" w:sz="2" w:space="0" w:color="000000"/>
      </w:pBdr>
      <w:spacing w:after="240"/>
      <w:jc w:val="right"/>
    </w:pPr>
    <w:r>
      <w:rPr>
        <w:rFonts w:ascii="Arial" w:hAnsi="Arial"/>
      </w:rPr>
      <w:fldChar w:fldCharType="begin"/>
    </w:r>
    <w:r>
      <w:rPr>
        <w:rFonts w:ascii="Arial" w:hAnsi="Arial"/>
      </w:rPr>
      <w:instrText>TITLE</w:instrText>
    </w:r>
    <w:r>
      <w:rPr>
        <w:rFonts w:ascii="Arial" w:hAnsi="Arial"/>
      </w:rPr>
      <w:fldChar w:fldCharType="separate"/>
    </w:r>
    <w:r w:rsidR="00222AE0">
      <w:rPr>
        <w:rFonts w:ascii="Arial" w:hAnsi="Arial"/>
      </w:rPr>
      <w:t>CIT-13: BSNW/Windows Aufgaben: Automatisierung/Batchprogrammierung</w:t>
    </w:r>
    <w:r>
      <w:rP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DE8C"/>
    <w:multiLevelType w:val="singleLevel"/>
    <w:tmpl w:val="0009DE1C"/>
    <w:lvl w:ilvl="0">
      <w:numFmt w:val="bullet"/>
      <w:lvlText w:val="—"/>
      <w:lvlJc w:val="left"/>
      <w:pPr>
        <w:tabs>
          <w:tab w:val="num" w:pos="288"/>
        </w:tabs>
      </w:pPr>
      <w:rPr>
        <w:rFonts w:ascii="Arial" w:hAnsi="Arial" w:hint="default"/>
        <w:color w:val="000000"/>
      </w:rPr>
    </w:lvl>
  </w:abstractNum>
  <w:abstractNum w:abstractNumId="1">
    <w:nsid w:val="18192378"/>
    <w:multiLevelType w:val="multilevel"/>
    <w:tmpl w:val="C85E3388"/>
    <w:lvl w:ilvl="0">
      <w:start w:val="1"/>
      <w:numFmt w:val="decimal"/>
      <w:pStyle w:val="Nummerierung"/>
      <w:lvlText w:val="%1)"/>
      <w:lvlJc w:val="left"/>
      <w:pPr>
        <w:tabs>
          <w:tab w:val="num" w:pos="360"/>
        </w:tabs>
        <w:ind w:left="340" w:hanging="340"/>
      </w:pPr>
      <w:rPr>
        <w:rFonts w:cs="Times New Roman"/>
      </w:rPr>
    </w:lvl>
    <w:lvl w:ilvl="1">
      <w:start w:val="1"/>
      <w:numFmt w:val="lowerLetter"/>
      <w:lvlText w:val="%2)"/>
      <w:lvlJc w:val="left"/>
      <w:pPr>
        <w:tabs>
          <w:tab w:val="num" w:pos="737"/>
        </w:tabs>
        <w:ind w:left="737" w:hanging="397"/>
      </w:pPr>
      <w:rPr>
        <w:rFonts w:cs="Times New Roman"/>
      </w:rPr>
    </w:lvl>
    <w:lvl w:ilvl="2">
      <w:start w:val="1"/>
      <w:numFmt w:val="bullet"/>
      <w:lvlText w:val=""/>
      <w:lvlJc w:val="left"/>
      <w:pPr>
        <w:tabs>
          <w:tab w:val="num" w:pos="1097"/>
        </w:tabs>
        <w:ind w:left="907" w:hanging="170"/>
      </w:pPr>
      <w:rPr>
        <w:rFonts w:ascii="Wingdings" w:hAnsi="Wingdings"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193A0A87"/>
    <w:multiLevelType w:val="multilevel"/>
    <w:tmpl w:val="29E0D7BA"/>
    <w:lvl w:ilvl="0">
      <w:start w:val="1"/>
      <w:numFmt w:val="bullet"/>
      <w:pStyle w:val="Aufzhlung10pt"/>
      <w:lvlText w:val=""/>
      <w:lvlJc w:val="left"/>
      <w:pPr>
        <w:tabs>
          <w:tab w:val="num" w:pos="360"/>
        </w:tabs>
        <w:ind w:left="170" w:hanging="170"/>
      </w:pPr>
      <w:rPr>
        <w:rFonts w:ascii="Symbol" w:hAnsi="Symbol" w:hint="default"/>
        <w:color w:val="auto"/>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A624D30"/>
    <w:multiLevelType w:val="singleLevel"/>
    <w:tmpl w:val="59404B58"/>
    <w:lvl w:ilvl="0">
      <w:start w:val="1"/>
      <w:numFmt w:val="decimal"/>
      <w:lvlText w:val="%1)"/>
      <w:lvlJc w:val="left"/>
      <w:pPr>
        <w:tabs>
          <w:tab w:val="num" w:pos="397"/>
        </w:tabs>
        <w:ind w:left="397" w:hanging="397"/>
      </w:pPr>
      <w:rPr>
        <w:rFonts w:cs="Times New Roman"/>
      </w:rPr>
    </w:lvl>
  </w:abstractNum>
  <w:abstractNum w:abstractNumId="4">
    <w:nsid w:val="1ED65E17"/>
    <w:multiLevelType w:val="singleLevel"/>
    <w:tmpl w:val="41E97E41"/>
    <w:lvl w:ilvl="0">
      <w:numFmt w:val="bullet"/>
      <w:lvlText w:val="-"/>
      <w:lvlJc w:val="left"/>
      <w:pPr>
        <w:tabs>
          <w:tab w:val="num" w:pos="288"/>
        </w:tabs>
      </w:pPr>
      <w:rPr>
        <w:rFonts w:ascii="Symbol" w:hAnsi="Symbol" w:hint="default"/>
        <w:color w:val="000000"/>
      </w:rPr>
    </w:lvl>
  </w:abstractNum>
  <w:abstractNum w:abstractNumId="5">
    <w:nsid w:val="1F93E466"/>
    <w:multiLevelType w:val="singleLevel"/>
    <w:tmpl w:val="5488A7F1"/>
    <w:lvl w:ilvl="0">
      <w:numFmt w:val="bullet"/>
      <w:lvlText w:val="-"/>
      <w:lvlJc w:val="left"/>
      <w:pPr>
        <w:tabs>
          <w:tab w:val="num" w:pos="288"/>
        </w:tabs>
      </w:pPr>
      <w:rPr>
        <w:rFonts w:ascii="Symbol" w:hAnsi="Symbol" w:hint="default"/>
        <w:color w:val="000000"/>
      </w:rPr>
    </w:lvl>
  </w:abstractNum>
  <w:abstractNum w:abstractNumId="6">
    <w:nsid w:val="2C52410B"/>
    <w:multiLevelType w:val="singleLevel"/>
    <w:tmpl w:val="059B1CD7"/>
    <w:lvl w:ilvl="0">
      <w:numFmt w:val="bullet"/>
      <w:lvlText w:val="-"/>
      <w:lvlJc w:val="left"/>
      <w:pPr>
        <w:tabs>
          <w:tab w:val="num" w:pos="288"/>
        </w:tabs>
      </w:pPr>
      <w:rPr>
        <w:rFonts w:ascii="Symbol" w:hAnsi="Symbol" w:hint="default"/>
        <w:color w:val="000000"/>
      </w:rPr>
    </w:lvl>
  </w:abstractNum>
  <w:abstractNum w:abstractNumId="7">
    <w:nsid w:val="3E707CE1"/>
    <w:multiLevelType w:val="singleLevel"/>
    <w:tmpl w:val="AE3267F4"/>
    <w:lvl w:ilvl="0">
      <w:start w:val="1"/>
      <w:numFmt w:val="bullet"/>
      <w:pStyle w:val="AufzhlungStrich"/>
      <w:lvlText w:val="–"/>
      <w:lvlJc w:val="left"/>
      <w:pPr>
        <w:tabs>
          <w:tab w:val="num" w:pos="360"/>
        </w:tabs>
        <w:ind w:left="284" w:hanging="284"/>
      </w:pPr>
      <w:rPr>
        <w:rFonts w:ascii="Times New Roman" w:hAnsi="Times New Roman" w:hint="default"/>
        <w:sz w:val="26"/>
      </w:rPr>
    </w:lvl>
  </w:abstractNum>
  <w:abstractNum w:abstractNumId="8">
    <w:nsid w:val="59746F08"/>
    <w:multiLevelType w:val="singleLevel"/>
    <w:tmpl w:val="28D8715E"/>
    <w:lvl w:ilvl="0">
      <w:start w:val="1"/>
      <w:numFmt w:val="bullet"/>
      <w:lvlText w:val=""/>
      <w:lvlJc w:val="left"/>
      <w:pPr>
        <w:tabs>
          <w:tab w:val="num" w:pos="397"/>
        </w:tabs>
        <w:ind w:left="397" w:hanging="397"/>
      </w:pPr>
      <w:rPr>
        <w:rFonts w:ascii="Symbol" w:hAnsi="Symbol" w:hint="default"/>
      </w:rPr>
    </w:lvl>
  </w:abstractNum>
  <w:abstractNum w:abstractNumId="9">
    <w:nsid w:val="5C16079D"/>
    <w:multiLevelType w:val="multilevel"/>
    <w:tmpl w:val="BB52B0F2"/>
    <w:lvl w:ilvl="0">
      <w:start w:val="1"/>
      <w:numFmt w:val="bullet"/>
      <w:pStyle w:val="Aufzhlung"/>
      <w:lvlText w:val=""/>
      <w:lvlJc w:val="left"/>
      <w:pPr>
        <w:tabs>
          <w:tab w:val="num" w:pos="360"/>
        </w:tabs>
        <w:ind w:left="284" w:hanging="284"/>
      </w:pPr>
      <w:rPr>
        <w:rFonts w:ascii="Symbol" w:hAnsi="Symbol" w:hint="default"/>
        <w:color w:val="auto"/>
      </w:rPr>
    </w:lvl>
    <w:lvl w:ilvl="1">
      <w:start w:val="1"/>
      <w:numFmt w:val="bullet"/>
      <w:lvlText w:val=""/>
      <w:lvlJc w:val="left"/>
      <w:pPr>
        <w:tabs>
          <w:tab w:val="num" w:pos="644"/>
        </w:tabs>
        <w:ind w:left="567" w:hanging="283"/>
      </w:pPr>
      <w:rPr>
        <w:rFonts w:ascii="Wingdings" w:hAnsi="Wingdings" w:hint="default"/>
      </w:rPr>
    </w:lvl>
    <w:lvl w:ilvl="2">
      <w:start w:val="1"/>
      <w:numFmt w:val="bullet"/>
      <w:lvlText w:val=""/>
      <w:lvlJc w:val="left"/>
      <w:pPr>
        <w:tabs>
          <w:tab w:val="num" w:pos="927"/>
        </w:tabs>
        <w:ind w:left="851" w:hanging="28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FAA4E7C"/>
    <w:multiLevelType w:val="singleLevel"/>
    <w:tmpl w:val="32D663FF"/>
    <w:lvl w:ilvl="0">
      <w:numFmt w:val="bullet"/>
      <w:lvlText w:val="-"/>
      <w:lvlJc w:val="left"/>
      <w:pPr>
        <w:tabs>
          <w:tab w:val="num" w:pos="288"/>
        </w:tabs>
      </w:pPr>
      <w:rPr>
        <w:rFonts w:ascii="Symbol" w:hAnsi="Symbol" w:hint="default"/>
        <w:color w:val="000000"/>
      </w:rPr>
    </w:lvl>
  </w:abstractNum>
  <w:abstractNum w:abstractNumId="11">
    <w:nsid w:val="68EF1796"/>
    <w:multiLevelType w:val="singleLevel"/>
    <w:tmpl w:val="679907A9"/>
    <w:lvl w:ilvl="0">
      <w:numFmt w:val="bullet"/>
      <w:lvlText w:val="—"/>
      <w:lvlJc w:val="left"/>
      <w:pPr>
        <w:tabs>
          <w:tab w:val="num" w:pos="288"/>
        </w:tabs>
      </w:pPr>
      <w:rPr>
        <w:rFonts w:ascii="Arial" w:hAnsi="Arial" w:hint="default"/>
        <w:color w:val="000000"/>
      </w:rPr>
    </w:lvl>
  </w:abstractNum>
  <w:abstractNum w:abstractNumId="12">
    <w:nsid w:val="6A905219"/>
    <w:multiLevelType w:val="multilevel"/>
    <w:tmpl w:val="BD98F072"/>
    <w:lvl w:ilvl="0">
      <w:start w:val="1"/>
      <w:numFmt w:val="decimal"/>
      <w:pStyle w:val="Nummerierung10pt"/>
      <w:lvlText w:val="%1)"/>
      <w:lvlJc w:val="left"/>
      <w:pPr>
        <w:tabs>
          <w:tab w:val="num" w:pos="360"/>
        </w:tabs>
        <w:ind w:left="284" w:hanging="284"/>
      </w:pPr>
      <w:rPr>
        <w:rFonts w:cs="Times New Roman"/>
      </w:rPr>
    </w:lvl>
    <w:lvl w:ilvl="1">
      <w:start w:val="1"/>
      <w:numFmt w:val="lowerLetter"/>
      <w:lvlText w:val="%2)"/>
      <w:lvlJc w:val="left"/>
      <w:pPr>
        <w:tabs>
          <w:tab w:val="num" w:pos="644"/>
        </w:tabs>
        <w:ind w:left="567" w:hanging="283"/>
      </w:pPr>
      <w:rPr>
        <w:rFonts w:cs="Times New Roman"/>
      </w:rPr>
    </w:lvl>
    <w:lvl w:ilvl="2">
      <w:start w:val="1"/>
      <w:numFmt w:val="bullet"/>
      <w:lvlText w:val=""/>
      <w:lvlJc w:val="left"/>
      <w:pPr>
        <w:tabs>
          <w:tab w:val="num" w:pos="927"/>
        </w:tabs>
        <w:ind w:left="737" w:hanging="170"/>
      </w:pPr>
      <w:rPr>
        <w:rFonts w:ascii="Wingdings" w:hAnsi="Wingdings"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793CA5DB"/>
    <w:multiLevelType w:val="singleLevel"/>
    <w:tmpl w:val="2D784B22"/>
    <w:lvl w:ilvl="0">
      <w:numFmt w:val="bullet"/>
      <w:lvlText w:val="-"/>
      <w:lvlJc w:val="left"/>
      <w:pPr>
        <w:tabs>
          <w:tab w:val="num" w:pos="288"/>
        </w:tabs>
      </w:pPr>
      <w:rPr>
        <w:rFonts w:ascii="Symbol" w:hAnsi="Symbol" w:hint="default"/>
        <w:color w:val="000000"/>
      </w:rPr>
    </w:lvl>
  </w:abstractNum>
  <w:abstractNum w:abstractNumId="14">
    <w:nsid w:val="7EEC7D6D"/>
    <w:multiLevelType w:val="multilevel"/>
    <w:tmpl w:val="24E4A024"/>
    <w:lvl w:ilvl="0">
      <w:start w:val="1"/>
      <w:numFmt w:val="decimal"/>
      <w:pStyle w:val="berschrift1"/>
      <w:lvlText w:val="%1."/>
      <w:lvlJc w:val="left"/>
      <w:pPr>
        <w:tabs>
          <w:tab w:val="num" w:pos="851"/>
        </w:tabs>
        <w:ind w:left="851" w:hanging="851"/>
      </w:pPr>
      <w:rPr>
        <w:rFonts w:cs="Times New Roman"/>
      </w:rPr>
    </w:lvl>
    <w:lvl w:ilvl="1">
      <w:start w:val="1"/>
      <w:numFmt w:val="decimal"/>
      <w:pStyle w:val="berschrift2"/>
      <w:lvlText w:val="%1.%2."/>
      <w:lvlJc w:val="left"/>
      <w:pPr>
        <w:tabs>
          <w:tab w:val="num" w:pos="851"/>
        </w:tabs>
        <w:ind w:left="851" w:hanging="851"/>
      </w:pPr>
      <w:rPr>
        <w:rFonts w:cs="Times New Roman"/>
      </w:rPr>
    </w:lvl>
    <w:lvl w:ilvl="2">
      <w:start w:val="1"/>
      <w:numFmt w:val="decimal"/>
      <w:pStyle w:val="berschrift3"/>
      <w:lvlText w:val="%1.%2.%3."/>
      <w:lvlJc w:val="left"/>
      <w:pPr>
        <w:tabs>
          <w:tab w:val="num" w:pos="851"/>
        </w:tabs>
        <w:ind w:left="851" w:hanging="851"/>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8"/>
  </w:num>
  <w:num w:numId="2">
    <w:abstractNumId w:val="7"/>
  </w:num>
  <w:num w:numId="3">
    <w:abstractNumId w:val="3"/>
  </w:num>
  <w:num w:numId="4">
    <w:abstractNumId w:val="14"/>
  </w:num>
  <w:num w:numId="5">
    <w:abstractNumId w:val="14"/>
  </w:num>
  <w:num w:numId="6">
    <w:abstractNumId w:val="9"/>
  </w:num>
  <w:num w:numId="7">
    <w:abstractNumId w:val="1"/>
  </w:num>
  <w:num w:numId="8">
    <w:abstractNumId w:val="12"/>
  </w:num>
  <w:num w:numId="9">
    <w:abstractNumId w:val="2"/>
  </w:num>
  <w:num w:numId="10">
    <w:abstractNumId w:val="7"/>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6"/>
  </w:num>
  <w:num w:numId="25">
    <w:abstractNumId w:val="5"/>
  </w:num>
  <w:num w:numId="26">
    <w:abstractNumId w:val="0"/>
  </w:num>
  <w:num w:numId="27">
    <w:abstractNumId w:val="13"/>
  </w:num>
  <w:num w:numId="28">
    <w:abstractNumId w:val="10"/>
  </w:num>
  <w:num w:numId="29">
    <w:abstractNumId w:val="4"/>
  </w:num>
  <w:num w:numId="30">
    <w:abstractNumId w:val="12"/>
  </w:num>
  <w:num w:numId="31">
    <w:abstractNumId w:val="12"/>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222e7f39-d602-4763-a634-321e3979283c}"/>
  </w:docVars>
  <w:rsids>
    <w:rsidRoot w:val="00192DDE"/>
    <w:rsid w:val="0000710E"/>
    <w:rsid w:val="00012ED5"/>
    <w:rsid w:val="0002141D"/>
    <w:rsid w:val="00054E0A"/>
    <w:rsid w:val="00055372"/>
    <w:rsid w:val="00056CDC"/>
    <w:rsid w:val="0006117B"/>
    <w:rsid w:val="00063EC8"/>
    <w:rsid w:val="00071732"/>
    <w:rsid w:val="000833E0"/>
    <w:rsid w:val="00085DFD"/>
    <w:rsid w:val="000A0479"/>
    <w:rsid w:val="000F3829"/>
    <w:rsid w:val="001302DE"/>
    <w:rsid w:val="00157CE7"/>
    <w:rsid w:val="00170B6F"/>
    <w:rsid w:val="001837E1"/>
    <w:rsid w:val="00190ABD"/>
    <w:rsid w:val="00192DDE"/>
    <w:rsid w:val="001B1791"/>
    <w:rsid w:val="001B7E0D"/>
    <w:rsid w:val="001D6C1C"/>
    <w:rsid w:val="001F1A4B"/>
    <w:rsid w:val="00217F41"/>
    <w:rsid w:val="00221BC7"/>
    <w:rsid w:val="00222AE0"/>
    <w:rsid w:val="002247F0"/>
    <w:rsid w:val="00267065"/>
    <w:rsid w:val="00282066"/>
    <w:rsid w:val="002A65EC"/>
    <w:rsid w:val="002B0020"/>
    <w:rsid w:val="002E13E6"/>
    <w:rsid w:val="002E53F9"/>
    <w:rsid w:val="002F028C"/>
    <w:rsid w:val="0033331C"/>
    <w:rsid w:val="003366B6"/>
    <w:rsid w:val="00352A77"/>
    <w:rsid w:val="0035563C"/>
    <w:rsid w:val="003573B7"/>
    <w:rsid w:val="003650DB"/>
    <w:rsid w:val="003718EC"/>
    <w:rsid w:val="003776C6"/>
    <w:rsid w:val="0038135E"/>
    <w:rsid w:val="0038587C"/>
    <w:rsid w:val="003C11D0"/>
    <w:rsid w:val="003C2C80"/>
    <w:rsid w:val="003D046F"/>
    <w:rsid w:val="003F1638"/>
    <w:rsid w:val="003F329F"/>
    <w:rsid w:val="00400532"/>
    <w:rsid w:val="00402F14"/>
    <w:rsid w:val="00407DBF"/>
    <w:rsid w:val="004368B8"/>
    <w:rsid w:val="00462A99"/>
    <w:rsid w:val="0046377B"/>
    <w:rsid w:val="00475828"/>
    <w:rsid w:val="00480265"/>
    <w:rsid w:val="00495260"/>
    <w:rsid w:val="004966C4"/>
    <w:rsid w:val="004A4D8D"/>
    <w:rsid w:val="004B5918"/>
    <w:rsid w:val="004E3CBC"/>
    <w:rsid w:val="004F2F5B"/>
    <w:rsid w:val="005040C1"/>
    <w:rsid w:val="0050547D"/>
    <w:rsid w:val="00543AB2"/>
    <w:rsid w:val="005449C9"/>
    <w:rsid w:val="005468C9"/>
    <w:rsid w:val="00555137"/>
    <w:rsid w:val="00566572"/>
    <w:rsid w:val="005669F4"/>
    <w:rsid w:val="0057443A"/>
    <w:rsid w:val="00597C10"/>
    <w:rsid w:val="005A0C06"/>
    <w:rsid w:val="005B5383"/>
    <w:rsid w:val="005C24BA"/>
    <w:rsid w:val="005D5863"/>
    <w:rsid w:val="005E3C36"/>
    <w:rsid w:val="005F44A7"/>
    <w:rsid w:val="005F780B"/>
    <w:rsid w:val="006052BE"/>
    <w:rsid w:val="006147B0"/>
    <w:rsid w:val="0063149B"/>
    <w:rsid w:val="0066427A"/>
    <w:rsid w:val="0067147C"/>
    <w:rsid w:val="006845C0"/>
    <w:rsid w:val="00690292"/>
    <w:rsid w:val="006C07BF"/>
    <w:rsid w:val="006D297D"/>
    <w:rsid w:val="006D6624"/>
    <w:rsid w:val="006E21A9"/>
    <w:rsid w:val="006F612E"/>
    <w:rsid w:val="007078B4"/>
    <w:rsid w:val="00724B83"/>
    <w:rsid w:val="00733041"/>
    <w:rsid w:val="00760F65"/>
    <w:rsid w:val="00761F66"/>
    <w:rsid w:val="00774272"/>
    <w:rsid w:val="00796AA5"/>
    <w:rsid w:val="007A004A"/>
    <w:rsid w:val="007D0CA6"/>
    <w:rsid w:val="007D6F07"/>
    <w:rsid w:val="007F0E0F"/>
    <w:rsid w:val="007F7F14"/>
    <w:rsid w:val="008061B7"/>
    <w:rsid w:val="00812BCA"/>
    <w:rsid w:val="00813A5F"/>
    <w:rsid w:val="008343DC"/>
    <w:rsid w:val="00840743"/>
    <w:rsid w:val="00847B9B"/>
    <w:rsid w:val="0089516B"/>
    <w:rsid w:val="0089705A"/>
    <w:rsid w:val="008A3D69"/>
    <w:rsid w:val="008A7E33"/>
    <w:rsid w:val="008B48E9"/>
    <w:rsid w:val="008B4A5F"/>
    <w:rsid w:val="008D1675"/>
    <w:rsid w:val="008D66CD"/>
    <w:rsid w:val="008D7A95"/>
    <w:rsid w:val="008E1E58"/>
    <w:rsid w:val="008E2DA5"/>
    <w:rsid w:val="008E56FE"/>
    <w:rsid w:val="008F5855"/>
    <w:rsid w:val="009135DF"/>
    <w:rsid w:val="00916CB3"/>
    <w:rsid w:val="00922F97"/>
    <w:rsid w:val="009266EE"/>
    <w:rsid w:val="009310F4"/>
    <w:rsid w:val="00952445"/>
    <w:rsid w:val="00963A82"/>
    <w:rsid w:val="0096424C"/>
    <w:rsid w:val="00971663"/>
    <w:rsid w:val="009B789F"/>
    <w:rsid w:val="009C063C"/>
    <w:rsid w:val="009C3A93"/>
    <w:rsid w:val="00A07270"/>
    <w:rsid w:val="00A320F7"/>
    <w:rsid w:val="00A34187"/>
    <w:rsid w:val="00A451FE"/>
    <w:rsid w:val="00A508BF"/>
    <w:rsid w:val="00A51293"/>
    <w:rsid w:val="00A63E5C"/>
    <w:rsid w:val="00A65B86"/>
    <w:rsid w:val="00A66A6E"/>
    <w:rsid w:val="00A70FD3"/>
    <w:rsid w:val="00AD6009"/>
    <w:rsid w:val="00AF5610"/>
    <w:rsid w:val="00B06531"/>
    <w:rsid w:val="00B13029"/>
    <w:rsid w:val="00B4128C"/>
    <w:rsid w:val="00B54011"/>
    <w:rsid w:val="00B571D3"/>
    <w:rsid w:val="00B6306C"/>
    <w:rsid w:val="00B666E6"/>
    <w:rsid w:val="00B70F13"/>
    <w:rsid w:val="00B7704D"/>
    <w:rsid w:val="00B928CB"/>
    <w:rsid w:val="00BA1E99"/>
    <w:rsid w:val="00BB05FA"/>
    <w:rsid w:val="00BB6D16"/>
    <w:rsid w:val="00BD12C5"/>
    <w:rsid w:val="00BD7E7D"/>
    <w:rsid w:val="00BE4AE0"/>
    <w:rsid w:val="00C00602"/>
    <w:rsid w:val="00C04663"/>
    <w:rsid w:val="00C2211A"/>
    <w:rsid w:val="00C409C9"/>
    <w:rsid w:val="00C705A6"/>
    <w:rsid w:val="00C72D93"/>
    <w:rsid w:val="00C91DAF"/>
    <w:rsid w:val="00CA016F"/>
    <w:rsid w:val="00CA4A3F"/>
    <w:rsid w:val="00CB3578"/>
    <w:rsid w:val="00CC4978"/>
    <w:rsid w:val="00CC5435"/>
    <w:rsid w:val="00CD0725"/>
    <w:rsid w:val="00CD62BC"/>
    <w:rsid w:val="00CF099B"/>
    <w:rsid w:val="00D026AE"/>
    <w:rsid w:val="00D13735"/>
    <w:rsid w:val="00D27322"/>
    <w:rsid w:val="00D347A2"/>
    <w:rsid w:val="00D36CE1"/>
    <w:rsid w:val="00D53583"/>
    <w:rsid w:val="00D6340B"/>
    <w:rsid w:val="00D77A2E"/>
    <w:rsid w:val="00DA4F49"/>
    <w:rsid w:val="00DB685F"/>
    <w:rsid w:val="00DC3A57"/>
    <w:rsid w:val="00DD30F4"/>
    <w:rsid w:val="00DD38B8"/>
    <w:rsid w:val="00DD3C37"/>
    <w:rsid w:val="00DE01B5"/>
    <w:rsid w:val="00DF0275"/>
    <w:rsid w:val="00E004E6"/>
    <w:rsid w:val="00E04AF8"/>
    <w:rsid w:val="00E04B5E"/>
    <w:rsid w:val="00E20A14"/>
    <w:rsid w:val="00E43F8E"/>
    <w:rsid w:val="00E75356"/>
    <w:rsid w:val="00E9715E"/>
    <w:rsid w:val="00EB42DB"/>
    <w:rsid w:val="00EB582C"/>
    <w:rsid w:val="00EC30C7"/>
    <w:rsid w:val="00EE6FBD"/>
    <w:rsid w:val="00EF0673"/>
    <w:rsid w:val="00EF6D3D"/>
    <w:rsid w:val="00F07191"/>
    <w:rsid w:val="00F17FEE"/>
    <w:rsid w:val="00F25825"/>
    <w:rsid w:val="00F27135"/>
    <w:rsid w:val="00F41732"/>
    <w:rsid w:val="00F43ED1"/>
    <w:rsid w:val="00F441EE"/>
    <w:rsid w:val="00F44EC5"/>
    <w:rsid w:val="00F57A36"/>
    <w:rsid w:val="00F70D6C"/>
    <w:rsid w:val="00F72C92"/>
    <w:rsid w:val="00F82842"/>
    <w:rsid w:val="00F87284"/>
    <w:rsid w:val="00FB0948"/>
    <w:rsid w:val="00FB4B8C"/>
    <w:rsid w:val="00FC12DC"/>
    <w:rsid w:val="00FD7612"/>
    <w:rsid w:val="00FE6A7E"/>
    <w:rsid w:val="00FE760A"/>
    <w:rsid w:val="00FF29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2C5"/>
    <w:pPr>
      <w:jc w:val="both"/>
    </w:pPr>
  </w:style>
  <w:style w:type="paragraph" w:styleId="berschrift1">
    <w:name w:val="heading 1"/>
    <w:basedOn w:val="Standard"/>
    <w:next w:val="Standard"/>
    <w:link w:val="berschrift1Zchn"/>
    <w:uiPriority w:val="9"/>
    <w:qFormat/>
    <w:pPr>
      <w:keepNext/>
      <w:numPr>
        <w:numId w:val="22"/>
      </w:numPr>
      <w:spacing w:after="320" w:line="240" w:lineRule="atLeast"/>
      <w:outlineLvl w:val="0"/>
    </w:pPr>
    <w:rPr>
      <w:b/>
      <w:kern w:val="28"/>
      <w:sz w:val="36"/>
    </w:rPr>
  </w:style>
  <w:style w:type="paragraph" w:styleId="berschrift2">
    <w:name w:val="heading 2"/>
    <w:basedOn w:val="berschrift1"/>
    <w:next w:val="Standard"/>
    <w:link w:val="berschrift2Zchn"/>
    <w:uiPriority w:val="9"/>
    <w:qFormat/>
    <w:pPr>
      <w:numPr>
        <w:ilvl w:val="1"/>
      </w:numPr>
      <w:spacing w:after="240"/>
      <w:outlineLvl w:val="1"/>
    </w:pPr>
    <w:rPr>
      <w:sz w:val="32"/>
    </w:rPr>
  </w:style>
  <w:style w:type="paragraph" w:styleId="berschrift3">
    <w:name w:val="heading 3"/>
    <w:basedOn w:val="berschrift2"/>
    <w:next w:val="Standard"/>
    <w:link w:val="berschrift3Zchn"/>
    <w:uiPriority w:val="9"/>
    <w:qFormat/>
    <w:pPr>
      <w:numPr>
        <w:ilvl w:val="2"/>
      </w:numPr>
      <w:spacing w:after="160"/>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07ED"/>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C007ED"/>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C007ED"/>
    <w:rPr>
      <w:rFonts w:asciiTheme="majorHAnsi" w:eastAsiaTheme="majorEastAsia" w:hAnsiTheme="majorHAnsi" w:cstheme="majorBidi"/>
      <w:b/>
      <w:bCs/>
      <w:sz w:val="26"/>
      <w:szCs w:val="26"/>
    </w:rPr>
  </w:style>
  <w:style w:type="paragraph" w:customStyle="1" w:styleId="Aufzhlung">
    <w:name w:val="Aufzählung"/>
    <w:basedOn w:val="Standard"/>
    <w:pPr>
      <w:numPr>
        <w:numId w:val="6"/>
      </w:numPr>
      <w:tabs>
        <w:tab w:val="clear" w:pos="360"/>
        <w:tab w:val="left" w:pos="284"/>
        <w:tab w:val="left" w:pos="567"/>
        <w:tab w:val="left" w:pos="851"/>
      </w:tabs>
    </w:pPr>
  </w:style>
  <w:style w:type="paragraph" w:customStyle="1" w:styleId="AufzhlungStrich">
    <w:name w:val="Aufzählung Strich"/>
    <w:basedOn w:val="Standard"/>
    <w:pPr>
      <w:numPr>
        <w:numId w:val="10"/>
      </w:numPr>
      <w:tabs>
        <w:tab w:val="left" w:pos="284"/>
      </w:tabs>
    </w:pPr>
  </w:style>
  <w:style w:type="paragraph" w:customStyle="1" w:styleId="Nummerierung">
    <w:name w:val="Nummerierung"/>
    <w:basedOn w:val="Standard"/>
    <w:pPr>
      <w:numPr>
        <w:numId w:val="7"/>
      </w:numPr>
      <w:tabs>
        <w:tab w:val="clear" w:pos="360"/>
        <w:tab w:val="left" w:pos="340"/>
        <w:tab w:val="left" w:pos="737"/>
        <w:tab w:val="left" w:pos="907"/>
      </w:tabs>
      <w:ind w:left="0" w:firstLine="0"/>
    </w:pPr>
  </w:style>
  <w:style w:type="paragraph" w:customStyle="1" w:styleId="Standard10pt">
    <w:name w:val="Standard 10 pt"/>
    <w:basedOn w:val="Standard"/>
    <w:link w:val="Standard10ptZchn"/>
    <w:qFormat/>
  </w:style>
  <w:style w:type="paragraph" w:customStyle="1" w:styleId="Nummerierung10pt">
    <w:name w:val="Nummerierung 10pt"/>
    <w:basedOn w:val="Standard"/>
    <w:pPr>
      <w:numPr>
        <w:numId w:val="8"/>
      </w:numPr>
      <w:tabs>
        <w:tab w:val="left" w:pos="284"/>
        <w:tab w:val="left" w:pos="567"/>
        <w:tab w:val="left" w:pos="737"/>
      </w:tabs>
    </w:pPr>
  </w:style>
  <w:style w:type="paragraph" w:customStyle="1" w:styleId="Aufzhlung10pt">
    <w:name w:val="Aufzählung 10pt"/>
    <w:basedOn w:val="Standard"/>
    <w:pPr>
      <w:numPr>
        <w:numId w:val="9"/>
      </w:numPr>
      <w:tabs>
        <w:tab w:val="left" w:pos="170"/>
        <w:tab w:val="left" w:pos="454"/>
        <w:tab w:val="left" w:pos="624"/>
      </w:tabs>
    </w:p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rsid w:val="00C007ED"/>
    <w:rPr>
      <w:sz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sid w:val="00C007ED"/>
    <w:rPr>
      <w:sz w:val="24"/>
    </w:rPr>
  </w:style>
  <w:style w:type="paragraph" w:styleId="Sprechblasentext">
    <w:name w:val="Balloon Text"/>
    <w:basedOn w:val="Standard"/>
    <w:link w:val="SprechblasentextZchn"/>
    <w:uiPriority w:val="99"/>
    <w:semiHidden/>
    <w:rsid w:val="000717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07ED"/>
    <w:rPr>
      <w:sz w:val="0"/>
      <w:szCs w:val="0"/>
    </w:rPr>
  </w:style>
  <w:style w:type="table" w:styleId="Tabellenraster">
    <w:name w:val="Table Grid"/>
    <w:basedOn w:val="NormaleTabelle"/>
    <w:uiPriority w:val="59"/>
    <w:rsid w:val="00A5129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rsid w:val="006052BE"/>
  </w:style>
  <w:style w:type="character" w:customStyle="1" w:styleId="FunotentextZchn">
    <w:name w:val="Fußnotentext Zchn"/>
    <w:basedOn w:val="Absatz-Standardschriftart"/>
    <w:link w:val="Funotentext"/>
    <w:uiPriority w:val="99"/>
    <w:semiHidden/>
    <w:rsid w:val="00C007ED"/>
  </w:style>
  <w:style w:type="character" w:styleId="Funotenzeichen">
    <w:name w:val="footnote reference"/>
    <w:basedOn w:val="Absatz-Standardschriftart"/>
    <w:uiPriority w:val="99"/>
    <w:semiHidden/>
    <w:rsid w:val="006052BE"/>
    <w:rPr>
      <w:rFonts w:cs="Times New Roman"/>
      <w:vertAlign w:val="superscript"/>
    </w:rPr>
  </w:style>
  <w:style w:type="character" w:customStyle="1" w:styleId="Standard10ptZchn">
    <w:name w:val="Standard 10 pt Zchn"/>
    <w:basedOn w:val="Absatz-Standardschriftart"/>
    <w:link w:val="Standard10pt"/>
    <w:rsid w:val="00505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2C5"/>
    <w:pPr>
      <w:jc w:val="both"/>
    </w:pPr>
  </w:style>
  <w:style w:type="paragraph" w:styleId="berschrift1">
    <w:name w:val="heading 1"/>
    <w:basedOn w:val="Standard"/>
    <w:next w:val="Standard"/>
    <w:link w:val="berschrift1Zchn"/>
    <w:uiPriority w:val="9"/>
    <w:qFormat/>
    <w:pPr>
      <w:keepNext/>
      <w:numPr>
        <w:numId w:val="22"/>
      </w:numPr>
      <w:spacing w:after="320" w:line="240" w:lineRule="atLeast"/>
      <w:outlineLvl w:val="0"/>
    </w:pPr>
    <w:rPr>
      <w:b/>
      <w:kern w:val="28"/>
      <w:sz w:val="36"/>
    </w:rPr>
  </w:style>
  <w:style w:type="paragraph" w:styleId="berschrift2">
    <w:name w:val="heading 2"/>
    <w:basedOn w:val="berschrift1"/>
    <w:next w:val="Standard"/>
    <w:link w:val="berschrift2Zchn"/>
    <w:uiPriority w:val="9"/>
    <w:qFormat/>
    <w:pPr>
      <w:numPr>
        <w:ilvl w:val="1"/>
      </w:numPr>
      <w:spacing w:after="240"/>
      <w:outlineLvl w:val="1"/>
    </w:pPr>
    <w:rPr>
      <w:sz w:val="32"/>
    </w:rPr>
  </w:style>
  <w:style w:type="paragraph" w:styleId="berschrift3">
    <w:name w:val="heading 3"/>
    <w:basedOn w:val="berschrift2"/>
    <w:next w:val="Standard"/>
    <w:link w:val="berschrift3Zchn"/>
    <w:uiPriority w:val="9"/>
    <w:qFormat/>
    <w:pPr>
      <w:numPr>
        <w:ilvl w:val="2"/>
      </w:numPr>
      <w:spacing w:after="160"/>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07ED"/>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C007ED"/>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C007ED"/>
    <w:rPr>
      <w:rFonts w:asciiTheme="majorHAnsi" w:eastAsiaTheme="majorEastAsia" w:hAnsiTheme="majorHAnsi" w:cstheme="majorBidi"/>
      <w:b/>
      <w:bCs/>
      <w:sz w:val="26"/>
      <w:szCs w:val="26"/>
    </w:rPr>
  </w:style>
  <w:style w:type="paragraph" w:customStyle="1" w:styleId="Aufzhlung">
    <w:name w:val="Aufzählung"/>
    <w:basedOn w:val="Standard"/>
    <w:pPr>
      <w:numPr>
        <w:numId w:val="6"/>
      </w:numPr>
      <w:tabs>
        <w:tab w:val="clear" w:pos="360"/>
        <w:tab w:val="left" w:pos="284"/>
        <w:tab w:val="left" w:pos="567"/>
        <w:tab w:val="left" w:pos="851"/>
      </w:tabs>
    </w:pPr>
  </w:style>
  <w:style w:type="paragraph" w:customStyle="1" w:styleId="AufzhlungStrich">
    <w:name w:val="Aufzählung Strich"/>
    <w:basedOn w:val="Standard"/>
    <w:pPr>
      <w:numPr>
        <w:numId w:val="10"/>
      </w:numPr>
      <w:tabs>
        <w:tab w:val="left" w:pos="284"/>
      </w:tabs>
    </w:pPr>
  </w:style>
  <w:style w:type="paragraph" w:customStyle="1" w:styleId="Nummerierung">
    <w:name w:val="Nummerierung"/>
    <w:basedOn w:val="Standard"/>
    <w:pPr>
      <w:numPr>
        <w:numId w:val="7"/>
      </w:numPr>
      <w:tabs>
        <w:tab w:val="clear" w:pos="360"/>
        <w:tab w:val="left" w:pos="340"/>
        <w:tab w:val="left" w:pos="737"/>
        <w:tab w:val="left" w:pos="907"/>
      </w:tabs>
      <w:ind w:left="0" w:firstLine="0"/>
    </w:pPr>
  </w:style>
  <w:style w:type="paragraph" w:customStyle="1" w:styleId="Standard10pt">
    <w:name w:val="Standard 10 pt"/>
    <w:basedOn w:val="Standard"/>
    <w:link w:val="Standard10ptZchn"/>
    <w:qFormat/>
  </w:style>
  <w:style w:type="paragraph" w:customStyle="1" w:styleId="Nummerierung10pt">
    <w:name w:val="Nummerierung 10pt"/>
    <w:basedOn w:val="Standard"/>
    <w:pPr>
      <w:numPr>
        <w:numId w:val="8"/>
      </w:numPr>
      <w:tabs>
        <w:tab w:val="left" w:pos="284"/>
        <w:tab w:val="left" w:pos="567"/>
        <w:tab w:val="left" w:pos="737"/>
      </w:tabs>
    </w:pPr>
  </w:style>
  <w:style w:type="paragraph" w:customStyle="1" w:styleId="Aufzhlung10pt">
    <w:name w:val="Aufzählung 10pt"/>
    <w:basedOn w:val="Standard"/>
    <w:pPr>
      <w:numPr>
        <w:numId w:val="9"/>
      </w:numPr>
      <w:tabs>
        <w:tab w:val="left" w:pos="170"/>
        <w:tab w:val="left" w:pos="454"/>
        <w:tab w:val="left" w:pos="624"/>
      </w:tabs>
    </w:p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rsid w:val="00C007ED"/>
    <w:rPr>
      <w:sz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sid w:val="00C007ED"/>
    <w:rPr>
      <w:sz w:val="24"/>
    </w:rPr>
  </w:style>
  <w:style w:type="paragraph" w:styleId="Sprechblasentext">
    <w:name w:val="Balloon Text"/>
    <w:basedOn w:val="Standard"/>
    <w:link w:val="SprechblasentextZchn"/>
    <w:uiPriority w:val="99"/>
    <w:semiHidden/>
    <w:rsid w:val="000717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07ED"/>
    <w:rPr>
      <w:sz w:val="0"/>
      <w:szCs w:val="0"/>
    </w:rPr>
  </w:style>
  <w:style w:type="table" w:styleId="Tabellenraster">
    <w:name w:val="Table Grid"/>
    <w:basedOn w:val="NormaleTabelle"/>
    <w:uiPriority w:val="59"/>
    <w:rsid w:val="00A5129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rsid w:val="006052BE"/>
  </w:style>
  <w:style w:type="character" w:customStyle="1" w:styleId="FunotentextZchn">
    <w:name w:val="Fußnotentext Zchn"/>
    <w:basedOn w:val="Absatz-Standardschriftart"/>
    <w:link w:val="Funotentext"/>
    <w:uiPriority w:val="99"/>
    <w:semiHidden/>
    <w:rsid w:val="00C007ED"/>
  </w:style>
  <w:style w:type="character" w:styleId="Funotenzeichen">
    <w:name w:val="footnote reference"/>
    <w:basedOn w:val="Absatz-Standardschriftart"/>
    <w:uiPriority w:val="99"/>
    <w:semiHidden/>
    <w:rsid w:val="006052BE"/>
    <w:rPr>
      <w:rFonts w:cs="Times New Roman"/>
      <w:vertAlign w:val="superscript"/>
    </w:rPr>
  </w:style>
  <w:style w:type="character" w:customStyle="1" w:styleId="Standard10ptZchn">
    <w:name w:val="Standard 10 pt Zchn"/>
    <w:basedOn w:val="Absatz-Standardschriftart"/>
    <w:link w:val="Standard10pt"/>
    <w:rsid w:val="0050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blage%20Arbeit\Vorlagen\Unterricht\Aufgabenbearbeitu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Aufgabenbearbeitung.dot</Template>
  <TotalTime>0</TotalTime>
  <Pages>3</Pages>
  <Words>1146</Words>
  <Characters>7221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Klasse: BSNW/Windows  Aufgaben: Automatisierung/Batchprogrammierung</vt:lpstr>
    </vt:vector>
  </TitlesOfParts>
  <Company>Thomas Eßer Berufskolleg</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CIT-13: BSNW/Windows Aufgaben: Automatisierung/Batchprogrammierung</dc:title>
  <dc:subject/>
  <dc:creator>Rainer Nowaczyk</dc:creator>
  <cp:keywords/>
  <dc:description/>
  <cp:lastModifiedBy>Rainer Nowaczyk</cp:lastModifiedBy>
  <cp:revision>46</cp:revision>
  <cp:lastPrinted>2005-08-28T10:52:00Z</cp:lastPrinted>
  <dcterms:created xsi:type="dcterms:W3CDTF">2006-08-22T06:49:00Z</dcterms:created>
  <dcterms:modified xsi:type="dcterms:W3CDTF">2014-11-26T22:11:00Z</dcterms:modified>
</cp:coreProperties>
</file>