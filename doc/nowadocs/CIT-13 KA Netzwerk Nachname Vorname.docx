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91" w:rsidRPr="0007268F" w:rsidRDefault="00FB2091" w:rsidP="00653224">
      <w:pPr>
        <w:pageBreakBefore/>
        <w:ind w:left="1418"/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90E82C" wp14:editId="3727A4E9">
            <wp:simplePos x="0" y="0"/>
            <wp:positionH relativeFrom="column">
              <wp:posOffset>6350</wp:posOffset>
            </wp:positionH>
            <wp:positionV relativeFrom="paragraph">
              <wp:posOffset>16510</wp:posOffset>
            </wp:positionV>
            <wp:extent cx="733425" cy="668020"/>
            <wp:effectExtent l="0" t="0" r="952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  <w:sz w:val="28"/>
          <w:szCs w:val="28"/>
        </w:rPr>
        <w:t>Thomas-Eßer-Berufskolleg</w:t>
      </w:r>
    </w:p>
    <w:p w:rsidR="00FB2091" w:rsidRPr="0007268F" w:rsidRDefault="00FB2091" w:rsidP="00653224">
      <w:pPr>
        <w:ind w:left="1418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EE4D6F" wp14:editId="7F1D61C1">
            <wp:simplePos x="0" y="0"/>
            <wp:positionH relativeFrom="column">
              <wp:posOffset>4451350</wp:posOffset>
            </wp:positionH>
            <wp:positionV relativeFrom="paragraph">
              <wp:posOffset>83820</wp:posOffset>
            </wp:positionV>
            <wp:extent cx="1692275" cy="241300"/>
            <wp:effectExtent l="0" t="0" r="3175" b="6350"/>
            <wp:wrapNone/>
            <wp:docPr id="7" name="Bild 29" descr="Beschreibung: C:\Users\Rolf Wippern.RolfWippern-PC\Desktop\TEB Piktogramme\TEB_Berichs-Piktogramm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ild 29" descr="Beschreibung: C:\Users\Rolf Wippern.RolfWippern-PC\Desktop\TEB Piktogramme\TEB_Berichs-Piktogrammleiste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</w:rPr>
        <w:t>des Kreises Euskirchen • Sekundarstufe II</w:t>
      </w:r>
    </w:p>
    <w:p w:rsidR="00FB2091" w:rsidRDefault="00FB2091" w:rsidP="00653224">
      <w:pPr>
        <w:tabs>
          <w:tab w:val="left" w:pos="1701"/>
        </w:tabs>
        <w:spacing w:before="240"/>
        <w:ind w:left="2410"/>
        <w:rPr>
          <w:rFonts w:ascii="Arial Rounded MT Bold" w:hAnsi="Arial Rounded M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3C1F6D" wp14:editId="0E8E6B3F">
            <wp:simplePos x="0" y="0"/>
            <wp:positionH relativeFrom="column">
              <wp:posOffset>626110</wp:posOffset>
            </wp:positionH>
            <wp:positionV relativeFrom="paragraph">
              <wp:posOffset>32385</wp:posOffset>
            </wp:positionV>
            <wp:extent cx="502686" cy="457578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86" cy="4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8F">
        <w:rPr>
          <w:rFonts w:ascii="Arial Rounded MT Bold" w:hAnsi="Arial Rounded MT Bold"/>
          <w:sz w:val="24"/>
          <w:szCs w:val="24"/>
        </w:rPr>
        <w:t>Informationstechnik</w:t>
      </w:r>
    </w:p>
    <w:p w:rsidR="00FB2091" w:rsidRDefault="00FB2091" w:rsidP="00653224">
      <w:pPr>
        <w:tabs>
          <w:tab w:val="left" w:leader="underscore" w:pos="9639"/>
        </w:tabs>
        <w:spacing w:before="60"/>
        <w:rPr>
          <w:rFonts w:ascii="Arial" w:hAnsi="Arial" w:cs="Arial"/>
          <w:sz w:val="24"/>
          <w:szCs w:val="24"/>
        </w:rPr>
      </w:pPr>
      <w:r w:rsidRPr="00DC16FF">
        <w:rPr>
          <w:rFonts w:ascii="Arial" w:hAnsi="Arial" w:cs="Arial"/>
          <w:sz w:val="24"/>
          <w:szCs w:val="24"/>
        </w:rPr>
        <w:tab/>
      </w:r>
    </w:p>
    <w:p w:rsidR="00FB2091" w:rsidRPr="006307B0" w:rsidRDefault="00FB2091" w:rsidP="00653224">
      <w:pPr>
        <w:pStyle w:val="Standard10pt"/>
        <w:tabs>
          <w:tab w:val="right" w:pos="9639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BSNW</w:t>
      </w:r>
      <w:r w:rsidRPr="006307B0">
        <w:rPr>
          <w:rFonts w:ascii="Arial Rounded MT Bold" w:hAnsi="Arial Rounded MT Bold" w:cs="Arial"/>
        </w:rPr>
        <w:t>/</w:t>
      </w:r>
      <w:r>
        <w:rPr>
          <w:rFonts w:ascii="Arial Rounded MT Bold" w:hAnsi="Arial Rounded MT Bold" w:cs="Arial"/>
        </w:rPr>
        <w:t>Windows</w:t>
      </w:r>
      <w:r w:rsidRPr="006307B0">
        <w:rPr>
          <w:rFonts w:ascii="Arial Rounded MT Bold" w:hAnsi="Arial Rounded MT Bold" w:cs="Arial"/>
        </w:rPr>
        <w:tab/>
      </w:r>
      <w:r w:rsidR="007952E1">
        <w:rPr>
          <w:rFonts w:ascii="Arial Rounded MT Bold" w:hAnsi="Arial Rounded MT Bold" w:cs="Arial"/>
        </w:rPr>
        <w:t>CIT-13</w:t>
      </w:r>
    </w:p>
    <w:p w:rsidR="00FB2091" w:rsidRPr="00C2716E" w:rsidRDefault="00E65E60" w:rsidP="00653224">
      <w:pPr>
        <w:pStyle w:val="Standard10pt"/>
        <w:spacing w:before="180"/>
        <w:jc w:val="center"/>
        <w:rPr>
          <w:rFonts w:ascii="Arial Rounded MT Bold" w:hAnsi="Arial Rounded MT Bold" w:cs="Arial"/>
          <w:sz w:val="40"/>
          <w:szCs w:val="40"/>
        </w:rPr>
      </w:pPr>
      <w:r w:rsidRPr="00E65E60">
        <w:rPr>
          <w:rFonts w:ascii="Arial Rounded MT Bold" w:hAnsi="Arial Rounded MT Bold" w:cs="Arial"/>
          <w:sz w:val="40"/>
          <w:szCs w:val="40"/>
        </w:rPr>
        <w:t xml:space="preserve">Klassenarbeit: </w:t>
      </w:r>
      <w:r w:rsidR="007952E1">
        <w:rPr>
          <w:rFonts w:ascii="Arial Rounded MT Bold" w:hAnsi="Arial Rounded MT Bold" w:cs="Arial"/>
          <w:sz w:val="40"/>
          <w:szCs w:val="40"/>
        </w:rPr>
        <w:t>02.10.2014</w:t>
      </w:r>
    </w:p>
    <w:p w:rsidR="005D2656" w:rsidRDefault="005D2656" w:rsidP="00980243">
      <w:pPr>
        <w:pStyle w:val="Standard10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567"/>
        <w:gridCol w:w="4536"/>
      </w:tblGrid>
      <w:tr w:rsidR="005D2656" w:rsidTr="00980243">
        <w:sdt>
          <w:sdtPr>
            <w:rPr>
              <w:color w:val="00B050"/>
            </w:rPr>
            <w:id w:val="1664355922"/>
            <w:placeholder>
              <w:docPart w:val="92ADBDBB54C0445E99BE5893F73FD447"/>
            </w:placeholder>
            <w:showingPlcHdr/>
          </w:sdtPr>
          <w:sdtEndPr/>
          <w:sdtContent>
            <w:tc>
              <w:tcPr>
                <w:tcW w:w="4536" w:type="dxa"/>
                <w:tcBorders>
                  <w:right w:val="nil"/>
                </w:tcBorders>
              </w:tcPr>
              <w:p w:rsidR="005D2656" w:rsidRPr="009F5CDF" w:rsidRDefault="005D2656" w:rsidP="00980243">
                <w:pPr>
                  <w:pStyle w:val="Standard10"/>
                  <w:jc w:val="center"/>
                  <w:rPr>
                    <w:color w:val="00B050"/>
                  </w:rPr>
                </w:pPr>
                <w:r w:rsidRPr="009F5CDF">
                  <w:rPr>
                    <w:rStyle w:val="Platzhaltertext"/>
                    <w:rFonts w:ascii="Arial" w:hAnsi="Arial" w:cs="Arial"/>
                    <w:color w:val="00B050"/>
                  </w:rPr>
                  <w:t>Klicken Sie hier, um Text einzugeben.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2656" w:rsidRDefault="005D2656" w:rsidP="00980243">
            <w:pPr>
              <w:pStyle w:val="Standard10"/>
              <w:jc w:val="center"/>
            </w:pPr>
          </w:p>
        </w:tc>
        <w:sdt>
          <w:sdtPr>
            <w:rPr>
              <w:color w:val="00B050"/>
            </w:rPr>
            <w:id w:val="-1241939756"/>
            <w:placeholder>
              <w:docPart w:val="B23D131B1E4D494D8612FCC4A301562F"/>
            </w:placeholder>
            <w:showingPlcHdr/>
          </w:sdtPr>
          <w:sdtEndPr/>
          <w:sdtContent>
            <w:tc>
              <w:tcPr>
                <w:tcW w:w="4536" w:type="dxa"/>
                <w:tcBorders>
                  <w:left w:val="nil"/>
                </w:tcBorders>
              </w:tcPr>
              <w:p w:rsidR="005D2656" w:rsidRPr="009F5CDF" w:rsidRDefault="005D2656" w:rsidP="00980243">
                <w:pPr>
                  <w:pStyle w:val="Standard10"/>
                  <w:jc w:val="center"/>
                  <w:rPr>
                    <w:color w:val="00B050"/>
                  </w:rPr>
                </w:pPr>
                <w:r w:rsidRPr="009F5CDF">
                  <w:rPr>
                    <w:rStyle w:val="Platzhaltertext"/>
                    <w:rFonts w:ascii="Arial" w:hAnsi="Arial" w:cs="Arial"/>
                    <w:color w:val="00B050"/>
                  </w:rPr>
                  <w:t>Klicken Sie hier, um Text einzugeben.</w:t>
                </w:r>
              </w:p>
            </w:tc>
          </w:sdtContent>
        </w:sdt>
      </w:tr>
      <w:tr w:rsidR="005D2656" w:rsidTr="00980243">
        <w:tc>
          <w:tcPr>
            <w:tcW w:w="4536" w:type="dxa"/>
            <w:tcBorders>
              <w:right w:val="nil"/>
            </w:tcBorders>
          </w:tcPr>
          <w:p w:rsidR="005D2656" w:rsidRDefault="005D2656" w:rsidP="00980243">
            <w:pPr>
              <w:pStyle w:val="Standard10"/>
              <w:jc w:val="center"/>
            </w:pPr>
            <w:r>
              <w:t>Vorname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D2656" w:rsidRDefault="005D2656" w:rsidP="00980243">
            <w:pPr>
              <w:pStyle w:val="Standard10"/>
              <w:jc w:val="center"/>
            </w:pPr>
          </w:p>
        </w:tc>
        <w:tc>
          <w:tcPr>
            <w:tcW w:w="4536" w:type="dxa"/>
            <w:tcBorders>
              <w:left w:val="nil"/>
            </w:tcBorders>
          </w:tcPr>
          <w:p w:rsidR="005D2656" w:rsidRDefault="005D2656" w:rsidP="00980243">
            <w:pPr>
              <w:pStyle w:val="Standard10"/>
              <w:jc w:val="center"/>
            </w:pPr>
            <w:r>
              <w:t>Nachname</w:t>
            </w:r>
          </w:p>
        </w:tc>
      </w:tr>
    </w:tbl>
    <w:p w:rsidR="005D2656" w:rsidRDefault="005D2656" w:rsidP="00980243">
      <w:pPr>
        <w:pStyle w:val="Standard10"/>
      </w:pPr>
    </w:p>
    <w:p w:rsidR="00B6378D" w:rsidRDefault="00B6378D" w:rsidP="00B6378D">
      <w:r>
        <w:t>Aufgaben/Fragen</w:t>
      </w:r>
    </w:p>
    <w:p w:rsidR="00B6378D" w:rsidRDefault="00B6378D" w:rsidP="008C0922">
      <w:pPr>
        <w:pStyle w:val="Nummerierung10pt"/>
        <w:numPr>
          <w:ilvl w:val="0"/>
          <w:numId w:val="32"/>
        </w:numPr>
      </w:pPr>
      <w:r w:rsidRPr="002D0DBA">
        <w:t>Für ein funktionierendes Netzwerk müssen vier Komponenten der Netzwerkeigenschaften des Betriebssystems konfiguriert sein. Nenne diese und erläutere ihre Funktion.</w:t>
      </w:r>
    </w:p>
    <w:p w:rsidR="008C0922" w:rsidRDefault="00A72AC9" w:rsidP="008C0922">
      <w:pPr>
        <w:pStyle w:val="Nummerierung10pt"/>
        <w:numPr>
          <w:ilvl w:val="0"/>
          <w:numId w:val="0"/>
        </w:numPr>
        <w:spacing w:after="120"/>
      </w:pPr>
      <w:sdt>
        <w:sdtPr>
          <w:rPr>
            <w:color w:val="00B050"/>
          </w:rPr>
          <w:id w:val="279303958"/>
          <w:placeholder>
            <w:docPart w:val="098637A1EFF74585A06C1E775AA232D6"/>
          </w:placeholder>
          <w:showingPlcHdr/>
        </w:sdtPr>
        <w:sdtEndPr/>
        <w:sdtContent>
          <w:r w:rsidR="008C0922" w:rsidRPr="009F5CDF">
            <w:rPr>
              <w:rStyle w:val="Platzhaltertext"/>
              <w:rFonts w:ascii="Arial" w:hAnsi="Arial" w:cs="Arial"/>
              <w:color w:val="00B050"/>
            </w:rPr>
            <w:t>Klicken Sie hier, um Text einzugeben.</w:t>
          </w:r>
        </w:sdtContent>
      </w:sdt>
    </w:p>
    <w:p w:rsidR="00B6378D" w:rsidRDefault="00B6378D" w:rsidP="008C0922">
      <w:pPr>
        <w:pStyle w:val="Nummerierung10pt"/>
      </w:pPr>
      <w:r w:rsidRPr="00A73B8B">
        <w:t>Erläutere die Funktion von IP-Adresse und MAC-Adresse bei der Wegfindung eines Datenpakets von einer Absenderadresse zu einer Zieladresse. Gehe dabei zunächst auf die beiden Fachbegriffe IP-Adresse und MAC-Adresse ein.</w:t>
      </w:r>
    </w:p>
    <w:p w:rsidR="008C0922" w:rsidRDefault="00A72AC9" w:rsidP="008C0922">
      <w:pPr>
        <w:pStyle w:val="Nummerierung10pt"/>
        <w:numPr>
          <w:ilvl w:val="0"/>
          <w:numId w:val="0"/>
        </w:numPr>
        <w:spacing w:after="120"/>
      </w:pPr>
      <w:sdt>
        <w:sdtPr>
          <w:rPr>
            <w:color w:val="00B050"/>
          </w:rPr>
          <w:id w:val="1077098451"/>
          <w:placeholder>
            <w:docPart w:val="86A34ECB8AF1410899D875D531761F02"/>
          </w:placeholder>
          <w:showingPlcHdr/>
        </w:sdtPr>
        <w:sdtEndPr/>
        <w:sdtContent>
          <w:r w:rsidR="008C0922" w:rsidRPr="009F5CDF">
            <w:rPr>
              <w:rStyle w:val="Platzhaltertext"/>
              <w:rFonts w:ascii="Arial" w:hAnsi="Arial" w:cs="Arial"/>
              <w:color w:val="00B050"/>
            </w:rPr>
            <w:t>Klicken Sie hier, um Text einzugeben.</w:t>
          </w:r>
        </w:sdtContent>
      </w:sdt>
    </w:p>
    <w:p w:rsidR="00B6378D" w:rsidRDefault="00B6378D" w:rsidP="008C0922">
      <w:pPr>
        <w:pStyle w:val="Nummerierung10pt"/>
      </w:pPr>
      <w:r>
        <w:t>Gegeben ist folgende IP-Adresse: 149.219.195.51 mit folgender Subnetzmaske: 255.0.0.0. Nenne die dazu gehörende Netzwerkadresse, die erste und letzte (gültige) Hostadresse und die Broadcastadresse.</w:t>
      </w:r>
    </w:p>
    <w:p w:rsidR="008C0922" w:rsidRDefault="00A72AC9" w:rsidP="008C0922">
      <w:pPr>
        <w:pStyle w:val="Nummerierung10pt"/>
        <w:numPr>
          <w:ilvl w:val="0"/>
          <w:numId w:val="0"/>
        </w:numPr>
        <w:spacing w:after="120"/>
      </w:pPr>
      <w:sdt>
        <w:sdtPr>
          <w:rPr>
            <w:color w:val="00B050"/>
          </w:rPr>
          <w:id w:val="-583521913"/>
          <w:placeholder>
            <w:docPart w:val="942ACB9D3A5A4FABBA7693C72915211C"/>
          </w:placeholder>
          <w:showingPlcHdr/>
        </w:sdtPr>
        <w:sdtEndPr/>
        <w:sdtContent>
          <w:r w:rsidR="008C0922" w:rsidRPr="009F5CDF">
            <w:rPr>
              <w:rStyle w:val="Platzhaltertext"/>
              <w:rFonts w:ascii="Arial" w:hAnsi="Arial" w:cs="Arial"/>
              <w:color w:val="00B050"/>
            </w:rPr>
            <w:t>Klicken Sie hier, um Text einzugeben.</w:t>
          </w:r>
        </w:sdtContent>
      </w:sdt>
    </w:p>
    <w:p w:rsidR="00CC7E7D" w:rsidRDefault="00B6378D" w:rsidP="008C0922">
      <w:pPr>
        <w:pStyle w:val="Nummerierung10pt"/>
      </w:pPr>
      <w:r>
        <w:t>Eine immer von Schülern gern aufgerufene Seite ist die folgende:</w:t>
      </w:r>
    </w:p>
    <w:p w:rsidR="00CC7E7D" w:rsidRPr="00CC7E7D" w:rsidRDefault="00B6378D" w:rsidP="00CC7E7D">
      <w:pPr>
        <w:pStyle w:val="Nummerierung10pt"/>
        <w:numPr>
          <w:ilvl w:val="0"/>
          <w:numId w:val="0"/>
        </w:numPr>
        <w:ind w:left="284"/>
      </w:pPr>
      <w:r w:rsidRPr="00E966CF">
        <w:rPr>
          <w:rFonts w:ascii="Arial" w:hAnsi="Arial" w:cs="Arial"/>
        </w:rPr>
        <w:t>http://de.wikipedia.org/wiki/Hauptseite.html</w:t>
      </w:r>
    </w:p>
    <w:p w:rsidR="00B6378D" w:rsidRDefault="00B6378D" w:rsidP="00CC7E7D">
      <w:pPr>
        <w:pStyle w:val="Nummerierung10pt"/>
        <w:numPr>
          <w:ilvl w:val="0"/>
          <w:numId w:val="0"/>
        </w:numPr>
        <w:ind w:left="284"/>
      </w:pPr>
      <w:r>
        <w:t>Erläutere jeden der einzelnen Bestandteile des Links.</w:t>
      </w:r>
    </w:p>
    <w:p w:rsidR="008C0922" w:rsidRDefault="00A72AC9" w:rsidP="008C0922">
      <w:pPr>
        <w:pStyle w:val="Nummerierung10pt"/>
        <w:numPr>
          <w:ilvl w:val="0"/>
          <w:numId w:val="0"/>
        </w:numPr>
        <w:spacing w:after="120"/>
      </w:pPr>
      <w:sdt>
        <w:sdtPr>
          <w:rPr>
            <w:color w:val="00B050"/>
          </w:rPr>
          <w:id w:val="649488988"/>
          <w:placeholder>
            <w:docPart w:val="375E0C928965411D937E70AC08D22773"/>
          </w:placeholder>
          <w:showingPlcHdr/>
        </w:sdtPr>
        <w:sdtEndPr/>
        <w:sdtContent>
          <w:r w:rsidR="008C0922" w:rsidRPr="009F5CDF">
            <w:rPr>
              <w:rStyle w:val="Platzhaltertext"/>
              <w:rFonts w:ascii="Arial" w:hAnsi="Arial" w:cs="Arial"/>
              <w:color w:val="00B050"/>
            </w:rPr>
            <w:t>Klicken Sie hier, um Text einzugeben.</w:t>
          </w:r>
        </w:sdtContent>
      </w:sdt>
    </w:p>
    <w:p w:rsidR="00B6378D" w:rsidRDefault="00B6378D" w:rsidP="008C0922">
      <w:pPr>
        <w:pStyle w:val="Nummerierung10pt"/>
      </w:pPr>
      <w:r w:rsidRPr="00D95696">
        <w:t xml:space="preserve">Gegeben ist </w:t>
      </w:r>
      <w:r>
        <w:t>das</w:t>
      </w:r>
      <w:r w:rsidRPr="00D95696">
        <w:t xml:space="preserve"> </w:t>
      </w:r>
      <w:r w:rsidR="00C04235">
        <w:t xml:space="preserve">(s.u.) </w:t>
      </w:r>
      <w:r w:rsidRPr="00D95696">
        <w:t>Schaubild eines LANs mit Internetzugang. Trage in den grau unterlegten Feldern (insgesamt 6 Felder) eine passende IP-Adresse oder eine passende Subnetzmaske oder beides ein.</w:t>
      </w:r>
    </w:p>
    <w:p w:rsidR="008C0922" w:rsidRDefault="00A72AC9" w:rsidP="008C0922">
      <w:pPr>
        <w:pStyle w:val="Nummerierung10pt"/>
        <w:numPr>
          <w:ilvl w:val="0"/>
          <w:numId w:val="0"/>
        </w:numPr>
        <w:spacing w:after="120"/>
        <w:rPr>
          <w:color w:val="00B050"/>
        </w:rPr>
      </w:pPr>
      <w:sdt>
        <w:sdtPr>
          <w:rPr>
            <w:color w:val="00B050"/>
          </w:rPr>
          <w:id w:val="-2006964290"/>
          <w:placeholder>
            <w:docPart w:val="4293DAAAC9724E90A147216C90BE0DDF"/>
          </w:placeholder>
          <w:showingPlcHdr/>
        </w:sdtPr>
        <w:sdtEndPr/>
        <w:sdtContent>
          <w:r w:rsidR="008C0922" w:rsidRPr="009F5CDF">
            <w:rPr>
              <w:rStyle w:val="Platzhaltertext"/>
              <w:rFonts w:ascii="Arial" w:hAnsi="Arial" w:cs="Arial"/>
              <w:color w:val="00B050"/>
            </w:rPr>
            <w:t>Klicken Sie hier, um Text einzugeben.</w:t>
          </w:r>
        </w:sdtContent>
      </w:sdt>
    </w:p>
    <w:p w:rsidR="00AF2554" w:rsidRDefault="00F60014" w:rsidP="008C0922">
      <w:pPr>
        <w:pStyle w:val="Nummerierung10pt"/>
        <w:numPr>
          <w:ilvl w:val="0"/>
          <w:numId w:val="0"/>
        </w:numPr>
        <w:spacing w:after="120"/>
      </w:pPr>
      <w:r>
        <w:object w:dxaOrig="16883" w:dyaOrig="11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95pt;height:334.1pt" o:ole="">
            <v:imagedata r:id="rId11" o:title=""/>
          </v:shape>
          <o:OLEObject Type="Embed" ProgID="Visio.Drawing.11" ShapeID="_x0000_i1025" DrawAspect="Content" ObjectID="_1473745664" r:id="rId12"/>
        </w:object>
      </w:r>
    </w:p>
    <w:p w:rsidR="00B6378D" w:rsidRDefault="00B6378D" w:rsidP="008C0922">
      <w:pPr>
        <w:pStyle w:val="Nummerierung10pt"/>
      </w:pPr>
      <w:r w:rsidRPr="008B025C">
        <w:t>Erläutere die Funktion eines Gateways und eines Routers. Gehe dabei auch auf den Begriff Routing ein. Zur Veranschaulichu</w:t>
      </w:r>
      <w:r w:rsidR="008E4253">
        <w:t>ng Deiner Erläuterungen kannst D</w:t>
      </w:r>
      <w:r w:rsidRPr="008B025C">
        <w:t xml:space="preserve">u </w:t>
      </w:r>
      <w:r w:rsidR="008E4253">
        <w:t>obiges</w:t>
      </w:r>
      <w:r w:rsidRPr="008B025C">
        <w:t xml:space="preserve"> Schaubild eines LANs mit Internetzugang benutzen.</w:t>
      </w:r>
    </w:p>
    <w:p w:rsidR="008C0922" w:rsidRDefault="00A72AC9" w:rsidP="008C0922">
      <w:pPr>
        <w:pStyle w:val="Nummerierung10pt"/>
        <w:numPr>
          <w:ilvl w:val="0"/>
          <w:numId w:val="0"/>
        </w:numPr>
        <w:spacing w:after="120"/>
      </w:pPr>
      <w:sdt>
        <w:sdtPr>
          <w:rPr>
            <w:color w:val="00B050"/>
          </w:rPr>
          <w:id w:val="-1779635860"/>
          <w:placeholder>
            <w:docPart w:val="74D23C9C378A4286936ED580490F2BC0"/>
          </w:placeholder>
          <w:showingPlcHdr/>
        </w:sdtPr>
        <w:sdtEndPr/>
        <w:sdtContent>
          <w:r w:rsidR="008C0922" w:rsidRPr="009F5CDF">
            <w:rPr>
              <w:rStyle w:val="Platzhaltertext"/>
              <w:rFonts w:ascii="Arial" w:hAnsi="Arial" w:cs="Arial"/>
              <w:color w:val="00B050"/>
            </w:rPr>
            <w:t>Klicken Sie hier, um Text einzugeben.</w:t>
          </w:r>
        </w:sdtContent>
      </w:sdt>
    </w:p>
    <w:p w:rsidR="00B6378D" w:rsidRDefault="00B6378D" w:rsidP="008C0922">
      <w:pPr>
        <w:pStyle w:val="Nummerierung10pt"/>
      </w:pPr>
      <w:r w:rsidRPr="00A91D50">
        <w:t xml:space="preserve">An der Eingabeaufforderung wird der Befehl </w:t>
      </w:r>
      <w:proofErr w:type="spellStart"/>
      <w:r w:rsidRPr="00A91D50">
        <w:t>ipconfig</w:t>
      </w:r>
      <w:proofErr w:type="spellEnd"/>
      <w:r w:rsidRPr="00A91D50">
        <w:t xml:space="preserve"> /all abgesetzt. Erläutere die </w:t>
      </w:r>
      <w:r w:rsidR="00FA50D3">
        <w:t xml:space="preserve">grundsätzliche </w:t>
      </w:r>
      <w:r w:rsidRPr="00A91D50">
        <w:t>Funktion des Befehls. Welche Angaben sind hier bei einem modernen Notebook zu erwarten?</w:t>
      </w:r>
    </w:p>
    <w:p w:rsidR="008C0922" w:rsidRDefault="00A72AC9" w:rsidP="008C0922">
      <w:pPr>
        <w:pStyle w:val="Nummerierung10pt"/>
        <w:numPr>
          <w:ilvl w:val="0"/>
          <w:numId w:val="0"/>
        </w:numPr>
        <w:spacing w:after="120"/>
      </w:pPr>
      <w:sdt>
        <w:sdtPr>
          <w:rPr>
            <w:color w:val="00B050"/>
          </w:rPr>
          <w:id w:val="2078087856"/>
          <w:placeholder>
            <w:docPart w:val="3151A54F4E5F438D9EC6CAA5137E5D2F"/>
          </w:placeholder>
          <w:showingPlcHdr/>
        </w:sdtPr>
        <w:sdtEndPr/>
        <w:sdtContent>
          <w:r w:rsidR="008C0922" w:rsidRPr="009F5CDF">
            <w:rPr>
              <w:rStyle w:val="Platzhaltertext"/>
              <w:rFonts w:ascii="Arial" w:hAnsi="Arial" w:cs="Arial"/>
              <w:color w:val="00B050"/>
            </w:rPr>
            <w:t>Klicken Sie hier, um Text einzugeben.</w:t>
          </w:r>
        </w:sdtContent>
      </w:sdt>
    </w:p>
    <w:p w:rsidR="00B6378D" w:rsidRDefault="00B6378D" w:rsidP="008C0922">
      <w:pPr>
        <w:pStyle w:val="Nummerierung10pt"/>
      </w:pPr>
      <w:r w:rsidRPr="005B113A">
        <w:t xml:space="preserve">Erläutere den Befehl </w:t>
      </w:r>
      <w:proofErr w:type="spellStart"/>
      <w:r w:rsidRPr="005B113A">
        <w:t>tracert</w:t>
      </w:r>
      <w:proofErr w:type="spellEnd"/>
      <w:r w:rsidRPr="005B113A">
        <w:t xml:space="preserve"> &lt;IP-Adresse&gt; bzw. </w:t>
      </w:r>
      <w:proofErr w:type="spellStart"/>
      <w:r w:rsidRPr="005B113A">
        <w:t>tracert</w:t>
      </w:r>
      <w:proofErr w:type="spellEnd"/>
      <w:r w:rsidRPr="005B113A">
        <w:t xml:space="preserve"> &lt;Domainadresse&gt;</w:t>
      </w:r>
    </w:p>
    <w:p w:rsidR="008C0922" w:rsidRDefault="00A72AC9" w:rsidP="008C0922">
      <w:pPr>
        <w:pStyle w:val="Nummerierung10pt"/>
        <w:numPr>
          <w:ilvl w:val="0"/>
          <w:numId w:val="0"/>
        </w:numPr>
        <w:spacing w:after="120"/>
      </w:pPr>
      <w:sdt>
        <w:sdtPr>
          <w:rPr>
            <w:color w:val="00B050"/>
          </w:rPr>
          <w:id w:val="-264076413"/>
          <w:placeholder>
            <w:docPart w:val="6A5E462FA7F64A4EB825B6898DD42A09"/>
          </w:placeholder>
          <w:showingPlcHdr/>
        </w:sdtPr>
        <w:sdtEndPr/>
        <w:sdtContent>
          <w:r w:rsidR="008C0922" w:rsidRPr="009F5CDF">
            <w:rPr>
              <w:rStyle w:val="Platzhaltertext"/>
              <w:rFonts w:ascii="Arial" w:hAnsi="Arial" w:cs="Arial"/>
              <w:color w:val="00B050"/>
            </w:rPr>
            <w:t>Klicken Sie hier, um Text einzugeben.</w:t>
          </w:r>
        </w:sdtContent>
      </w:sdt>
    </w:p>
    <w:p w:rsidR="00B6378D" w:rsidRDefault="00B6378D" w:rsidP="008C0922">
      <w:pPr>
        <w:pStyle w:val="Nummerierung10pt"/>
      </w:pPr>
      <w:r>
        <w:t>In einem Batch-</w:t>
      </w:r>
      <w:bookmarkStart w:id="0" w:name="_GoBack"/>
      <w:bookmarkEnd w:id="0"/>
      <w:r>
        <w:t>Script soll zu einer versteckten Freigabe auf einem Server per Netzlaufwerk verbunden werden. Erstelle aufgrund nachfolgender Angaben die entsprechende Anweisung.</w:t>
      </w:r>
    </w:p>
    <w:p w:rsidR="00B6378D" w:rsidRDefault="00B6378D" w:rsidP="00B6378D">
      <w:pPr>
        <w:pStyle w:val="Nummerierung10pt"/>
        <w:numPr>
          <w:ilvl w:val="12"/>
          <w:numId w:val="0"/>
        </w:numPr>
        <w:ind w:left="284"/>
      </w:pPr>
      <w:r>
        <w:tab/>
        <w:t xml:space="preserve">Servername: </w:t>
      </w:r>
      <w:proofErr w:type="spellStart"/>
      <w:r>
        <w:t>wilise</w:t>
      </w:r>
      <w:proofErr w:type="spellEnd"/>
    </w:p>
    <w:p w:rsidR="00B6378D" w:rsidRDefault="00B6378D" w:rsidP="00B6378D">
      <w:pPr>
        <w:pStyle w:val="Nummerierung10pt"/>
        <w:numPr>
          <w:ilvl w:val="12"/>
          <w:numId w:val="0"/>
        </w:numPr>
        <w:ind w:left="284"/>
      </w:pPr>
      <w:r>
        <w:tab/>
        <w:t>Freigabename: Personaldaten</w:t>
      </w:r>
    </w:p>
    <w:p w:rsidR="00B6378D" w:rsidRDefault="00B6378D" w:rsidP="00B6378D">
      <w:pPr>
        <w:pStyle w:val="Nummerierung10pt"/>
        <w:numPr>
          <w:ilvl w:val="12"/>
          <w:numId w:val="0"/>
        </w:numPr>
        <w:ind w:left="284"/>
      </w:pPr>
      <w:r>
        <w:tab/>
        <w:t>Netzlaufwerk: P</w:t>
      </w:r>
    </w:p>
    <w:p w:rsidR="008C0922" w:rsidRDefault="00A72AC9" w:rsidP="008C0922">
      <w:pPr>
        <w:pStyle w:val="Nummerierung10pt"/>
        <w:numPr>
          <w:ilvl w:val="0"/>
          <w:numId w:val="0"/>
        </w:numPr>
        <w:spacing w:after="120"/>
      </w:pPr>
      <w:sdt>
        <w:sdtPr>
          <w:rPr>
            <w:color w:val="00B050"/>
          </w:rPr>
          <w:id w:val="-284360972"/>
          <w:placeholder>
            <w:docPart w:val="B6B10326CD8A4793A922E49D668DBE80"/>
          </w:placeholder>
          <w:showingPlcHdr/>
        </w:sdtPr>
        <w:sdtEndPr/>
        <w:sdtContent>
          <w:r w:rsidR="008C0922" w:rsidRPr="009F5CDF">
            <w:rPr>
              <w:rStyle w:val="Platzhaltertext"/>
              <w:rFonts w:ascii="Arial" w:hAnsi="Arial" w:cs="Arial"/>
              <w:color w:val="00B050"/>
            </w:rPr>
            <w:t>Klicken Sie hier, um Text einzugeben.</w:t>
          </w:r>
        </w:sdtContent>
      </w:sdt>
    </w:p>
    <w:p w:rsidR="003839D7" w:rsidRDefault="003839D7" w:rsidP="003839D7"/>
    <w:p w:rsidR="00B6378D" w:rsidRPr="00585F0A" w:rsidRDefault="00B6378D" w:rsidP="00945C7F">
      <w:pPr>
        <w:pBdr>
          <w:bottom w:val="single" w:sz="4" w:space="1" w:color="auto"/>
        </w:pBdr>
      </w:pPr>
      <w:r w:rsidRPr="00585F0A">
        <w:t>Zusatzaufgabe</w:t>
      </w:r>
    </w:p>
    <w:p w:rsidR="00B6378D" w:rsidRPr="00585F0A" w:rsidRDefault="00B6378D" w:rsidP="00653224">
      <w:r w:rsidRPr="00585F0A">
        <w:t>An der Windows-Eingabeaufforderung wird folgender Befehl abgesetzt:</w:t>
      </w:r>
    </w:p>
    <w:p w:rsidR="00B6378D" w:rsidRPr="00653224" w:rsidRDefault="00B6378D" w:rsidP="00B6378D">
      <w:pPr>
        <w:rPr>
          <w:rFonts w:ascii="Arial" w:hAnsi="Arial" w:cs="Arial"/>
          <w:sz w:val="18"/>
        </w:rPr>
      </w:pPr>
      <w:proofErr w:type="spellStart"/>
      <w:r w:rsidRPr="00653224">
        <w:rPr>
          <w:rFonts w:ascii="Arial" w:hAnsi="Arial" w:cs="Arial"/>
          <w:sz w:val="18"/>
        </w:rPr>
        <w:t>arp</w:t>
      </w:r>
      <w:proofErr w:type="spellEnd"/>
      <w:r w:rsidRPr="00653224">
        <w:rPr>
          <w:rFonts w:ascii="Arial" w:hAnsi="Arial" w:cs="Arial"/>
          <w:sz w:val="18"/>
        </w:rPr>
        <w:t xml:space="preserve"> -a</w:t>
      </w:r>
    </w:p>
    <w:p w:rsidR="00B6378D" w:rsidRPr="00585F0A" w:rsidRDefault="00B6378D" w:rsidP="00653224">
      <w:r w:rsidRPr="00585F0A">
        <w:t>Es erscheint folgende Ausgabe:</w:t>
      </w:r>
    </w:p>
    <w:p w:rsidR="00B6378D" w:rsidRPr="00585F0A" w:rsidRDefault="00B6378D" w:rsidP="00653224"/>
    <w:p w:rsidR="00B6378D" w:rsidRPr="00653224" w:rsidRDefault="00B6378D" w:rsidP="00B6378D">
      <w:pPr>
        <w:rPr>
          <w:rFonts w:ascii="Arial" w:hAnsi="Arial" w:cs="Arial"/>
          <w:sz w:val="18"/>
        </w:rPr>
      </w:pPr>
      <w:r w:rsidRPr="00653224">
        <w:rPr>
          <w:rFonts w:ascii="Arial" w:hAnsi="Arial" w:cs="Arial"/>
          <w:sz w:val="18"/>
        </w:rPr>
        <w:t>Schnittstelle: 192.168.0.107</w:t>
      </w:r>
    </w:p>
    <w:p w:rsidR="00B6378D" w:rsidRPr="00653224" w:rsidRDefault="00B6378D" w:rsidP="00B6378D">
      <w:pPr>
        <w:tabs>
          <w:tab w:val="left" w:pos="2268"/>
          <w:tab w:val="left" w:pos="4536"/>
        </w:tabs>
        <w:rPr>
          <w:rFonts w:ascii="Arial" w:hAnsi="Arial" w:cs="Arial"/>
          <w:sz w:val="18"/>
        </w:rPr>
      </w:pPr>
      <w:r w:rsidRPr="00653224">
        <w:rPr>
          <w:rFonts w:ascii="Arial" w:hAnsi="Arial" w:cs="Arial"/>
          <w:sz w:val="18"/>
        </w:rPr>
        <w:t xml:space="preserve">  Internetadresse</w:t>
      </w:r>
      <w:r w:rsidRPr="00653224">
        <w:rPr>
          <w:rFonts w:ascii="Arial" w:hAnsi="Arial" w:cs="Arial"/>
          <w:sz w:val="18"/>
        </w:rPr>
        <w:tab/>
      </w:r>
      <w:proofErr w:type="spellStart"/>
      <w:r w:rsidRPr="00653224">
        <w:rPr>
          <w:rFonts w:ascii="Arial" w:hAnsi="Arial" w:cs="Arial"/>
          <w:sz w:val="18"/>
        </w:rPr>
        <w:t>Physikal</w:t>
      </w:r>
      <w:proofErr w:type="spellEnd"/>
      <w:r w:rsidRPr="00653224">
        <w:rPr>
          <w:rFonts w:ascii="Arial" w:hAnsi="Arial" w:cs="Arial"/>
          <w:sz w:val="18"/>
        </w:rPr>
        <w:t>. Adresse</w:t>
      </w:r>
      <w:r w:rsidRPr="00653224">
        <w:rPr>
          <w:rFonts w:ascii="Arial" w:hAnsi="Arial" w:cs="Arial"/>
          <w:sz w:val="18"/>
        </w:rPr>
        <w:tab/>
        <w:t>Typ</w:t>
      </w:r>
    </w:p>
    <w:p w:rsidR="00B6378D" w:rsidRPr="00653224" w:rsidRDefault="00B6378D" w:rsidP="00B6378D">
      <w:pPr>
        <w:tabs>
          <w:tab w:val="left" w:pos="2268"/>
          <w:tab w:val="left" w:pos="4536"/>
        </w:tabs>
        <w:rPr>
          <w:rFonts w:ascii="Arial" w:hAnsi="Arial" w:cs="Arial"/>
          <w:sz w:val="18"/>
        </w:rPr>
      </w:pPr>
      <w:r w:rsidRPr="00653224">
        <w:rPr>
          <w:rFonts w:ascii="Arial" w:hAnsi="Arial" w:cs="Arial"/>
          <w:sz w:val="18"/>
        </w:rPr>
        <w:t xml:space="preserve">  192.168.0.1</w:t>
      </w:r>
      <w:r w:rsidRPr="00653224">
        <w:rPr>
          <w:rFonts w:ascii="Arial" w:hAnsi="Arial" w:cs="Arial"/>
          <w:sz w:val="18"/>
        </w:rPr>
        <w:tab/>
        <w:t>00-0f-b5-52-db-5c</w:t>
      </w:r>
      <w:r w:rsidRPr="00653224">
        <w:rPr>
          <w:rFonts w:ascii="Arial" w:hAnsi="Arial" w:cs="Arial"/>
          <w:sz w:val="18"/>
        </w:rPr>
        <w:tab/>
        <w:t>dynamisch</w:t>
      </w:r>
    </w:p>
    <w:p w:rsidR="00B6378D" w:rsidRPr="00653224" w:rsidRDefault="00B6378D" w:rsidP="00B6378D">
      <w:pPr>
        <w:tabs>
          <w:tab w:val="left" w:pos="2268"/>
          <w:tab w:val="left" w:pos="4536"/>
        </w:tabs>
        <w:rPr>
          <w:rFonts w:ascii="Arial" w:hAnsi="Arial" w:cs="Arial"/>
          <w:sz w:val="18"/>
        </w:rPr>
      </w:pPr>
      <w:r w:rsidRPr="00653224">
        <w:rPr>
          <w:rFonts w:ascii="Arial" w:hAnsi="Arial" w:cs="Arial"/>
          <w:sz w:val="18"/>
        </w:rPr>
        <w:t xml:space="preserve">  192.168.0.100</w:t>
      </w:r>
      <w:r w:rsidRPr="00653224">
        <w:rPr>
          <w:rFonts w:ascii="Arial" w:hAnsi="Arial" w:cs="Arial"/>
          <w:sz w:val="18"/>
        </w:rPr>
        <w:tab/>
        <w:t>00-40-f4-8c-88-d6</w:t>
      </w:r>
      <w:r w:rsidRPr="00653224">
        <w:rPr>
          <w:rFonts w:ascii="Arial" w:hAnsi="Arial" w:cs="Arial"/>
          <w:sz w:val="18"/>
        </w:rPr>
        <w:tab/>
        <w:t>dynamisch</w:t>
      </w:r>
    </w:p>
    <w:p w:rsidR="00B6378D" w:rsidRPr="00585F0A" w:rsidRDefault="00B6378D" w:rsidP="00653224"/>
    <w:p w:rsidR="00B6378D" w:rsidRPr="00585F0A" w:rsidRDefault="00B6378D" w:rsidP="00653224">
      <w:r w:rsidRPr="00585F0A">
        <w:t>Interpretiere die Ausgabe. Welche Aufgabe hat ARP? Welche Dienste haben eine ähnliche Aufgabe?</w:t>
      </w:r>
    </w:p>
    <w:p w:rsidR="00B6378D" w:rsidRPr="00585F0A" w:rsidRDefault="00B6378D" w:rsidP="00653224">
      <w:r w:rsidRPr="00585F0A">
        <w:t>Anmerkungen:</w:t>
      </w:r>
    </w:p>
    <w:p w:rsidR="00B6378D" w:rsidRPr="00585F0A" w:rsidRDefault="00B6378D" w:rsidP="00653224">
      <w:pPr>
        <w:pStyle w:val="Aufzhlung10pt"/>
      </w:pPr>
      <w:r w:rsidRPr="00585F0A">
        <w:t>ARP (</w:t>
      </w:r>
      <w:proofErr w:type="spellStart"/>
      <w:r w:rsidRPr="00585F0A">
        <w:t>Address</w:t>
      </w:r>
      <w:proofErr w:type="spellEnd"/>
      <w:r w:rsidRPr="00585F0A">
        <w:t xml:space="preserve"> Resolution Protocol), (Resolution &lt;engl.&gt;: Auflösung , Zerlegung)</w:t>
      </w:r>
    </w:p>
    <w:p w:rsidR="00B6378D" w:rsidRPr="00585F0A" w:rsidRDefault="00B6378D" w:rsidP="00653224">
      <w:pPr>
        <w:pStyle w:val="Aufzhlung10pt"/>
      </w:pPr>
      <w:r w:rsidRPr="00585F0A">
        <w:lastRenderedPageBreak/>
        <w:t>Die Anzahl der Zeilen ist variabel</w:t>
      </w:r>
    </w:p>
    <w:p w:rsidR="00B6378D" w:rsidRDefault="00B6378D" w:rsidP="00653224"/>
    <w:p w:rsidR="008C0922" w:rsidRPr="00653224" w:rsidRDefault="00A72AC9" w:rsidP="00653224">
      <w:pPr>
        <w:pStyle w:val="Nummerierung10pt"/>
        <w:numPr>
          <w:ilvl w:val="0"/>
          <w:numId w:val="0"/>
        </w:numPr>
        <w:rPr>
          <w:color w:val="00B050"/>
        </w:rPr>
      </w:pPr>
      <w:sdt>
        <w:sdtPr>
          <w:rPr>
            <w:color w:val="00B050"/>
          </w:rPr>
          <w:id w:val="816685016"/>
          <w:placeholder>
            <w:docPart w:val="E44539EAE47346DF8F15C0DFC6A089B3"/>
          </w:placeholder>
          <w:showingPlcHdr/>
        </w:sdtPr>
        <w:sdtEndPr/>
        <w:sdtContent>
          <w:r w:rsidR="008C0922" w:rsidRPr="00653224">
            <w:rPr>
              <w:rStyle w:val="Platzhaltertext"/>
              <w:rFonts w:ascii="Arial" w:hAnsi="Arial" w:cs="Arial"/>
              <w:color w:val="00B050"/>
            </w:rPr>
            <w:t>Klicken Sie hier, um Text einzugeben.</w:t>
          </w:r>
        </w:sdtContent>
      </w:sdt>
    </w:p>
    <w:p w:rsidR="008C0922" w:rsidRDefault="008C0922" w:rsidP="00980243"/>
    <w:p w:rsidR="008C0922" w:rsidRDefault="008C0922" w:rsidP="00980243">
      <w:pPr>
        <w:pBdr>
          <w:bottom w:val="single" w:sz="4" w:space="1" w:color="auto"/>
        </w:pBdr>
        <w:shd w:val="clear" w:color="auto" w:fill="BFBFBF" w:themeFill="background1" w:themeFillShade="BF"/>
      </w:pPr>
      <w:r>
        <w:t>Abschluss</w:t>
      </w:r>
    </w:p>
    <w:p w:rsidR="008C0922" w:rsidRDefault="008C0922" w:rsidP="00980243"/>
    <w:tbl>
      <w:tblPr>
        <w:tblStyle w:val="Tabellenraster"/>
        <w:tblW w:w="9684" w:type="dxa"/>
        <w:tblLayout w:type="fixed"/>
        <w:tblLook w:val="04A0" w:firstRow="1" w:lastRow="0" w:firstColumn="1" w:lastColumn="0" w:noHBand="0" w:noVBand="1"/>
      </w:tblPr>
      <w:tblGrid>
        <w:gridCol w:w="1836"/>
        <w:gridCol w:w="1443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531"/>
        <w:gridCol w:w="531"/>
        <w:gridCol w:w="531"/>
        <w:gridCol w:w="531"/>
        <w:gridCol w:w="447"/>
      </w:tblGrid>
      <w:tr w:rsidR="008C0922" w:rsidTr="00980243">
        <w:tc>
          <w:tcPr>
            <w:tcW w:w="1836" w:type="dxa"/>
            <w:vMerge w:val="restart"/>
            <w:vAlign w:val="center"/>
          </w:tcPr>
          <w:p w:rsidR="008C0922" w:rsidRDefault="008C0922" w:rsidP="00980243">
            <w:pPr>
              <w:jc w:val="left"/>
            </w:pPr>
            <w:r>
              <w:t>Punkteverteilung:</w:t>
            </w:r>
          </w:p>
        </w:tc>
        <w:tc>
          <w:tcPr>
            <w:tcW w:w="1443" w:type="dxa"/>
            <w:tcBorders>
              <w:right w:val="single" w:sz="2" w:space="0" w:color="auto"/>
            </w:tcBorders>
          </w:tcPr>
          <w:p w:rsidR="008C0922" w:rsidRDefault="008C0922" w:rsidP="00980243">
            <w:r w:rsidRPr="00205080">
              <w:t>Aufgabe</w:t>
            </w:r>
            <w:r>
              <w:t>: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  <w:r>
              <w:t>1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  <w:r>
              <w:t>2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  <w:r>
              <w:t>3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  <w:r>
              <w:t>4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  <w:r>
              <w:t>5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  <w:r>
              <w:t>6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  <w:r>
              <w:t>7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  <w:r>
              <w:t>8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  <w:r>
              <w:t>9</w:t>
            </w:r>
          </w:p>
        </w:tc>
        <w:tc>
          <w:tcPr>
            <w:tcW w:w="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</w:p>
        </w:tc>
        <w:tc>
          <w:tcPr>
            <w:tcW w:w="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</w:p>
        </w:tc>
        <w:tc>
          <w:tcPr>
            <w:tcW w:w="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</w:p>
        </w:tc>
        <w:tc>
          <w:tcPr>
            <w:tcW w:w="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8C0922" w:rsidRDefault="008C0922" w:rsidP="00980243">
            <w:pPr>
              <w:jc w:val="center"/>
            </w:pPr>
          </w:p>
        </w:tc>
        <w:tc>
          <w:tcPr>
            <w:tcW w:w="4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8C0922" w:rsidRDefault="008C0922" w:rsidP="00980243">
            <w:pPr>
              <w:jc w:val="center"/>
            </w:pPr>
            <w:r>
              <w:t>Z</w:t>
            </w:r>
          </w:p>
        </w:tc>
      </w:tr>
      <w:tr w:rsidR="00AB2AAF" w:rsidTr="002507C8">
        <w:tc>
          <w:tcPr>
            <w:tcW w:w="1836" w:type="dxa"/>
            <w:vMerge/>
          </w:tcPr>
          <w:p w:rsidR="00AB2AAF" w:rsidRDefault="00AB2AAF" w:rsidP="00980243"/>
        </w:tc>
        <w:tc>
          <w:tcPr>
            <w:tcW w:w="1443" w:type="dxa"/>
            <w:tcBorders>
              <w:right w:val="single" w:sz="2" w:space="0" w:color="auto"/>
            </w:tcBorders>
          </w:tcPr>
          <w:p w:rsidR="00AB2AAF" w:rsidRDefault="00AB2AAF" w:rsidP="00980243">
            <w:r w:rsidRPr="00205080">
              <w:t>Soll-Punkte</w:t>
            </w:r>
            <w:r>
              <w:t>: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AB2AAF" w:rsidP="00980243">
            <w:pPr>
              <w:jc w:val="center"/>
            </w:pPr>
            <w:r w:rsidRPr="002353BF">
              <w:t>32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AB2AAF" w:rsidP="00980243">
            <w:pPr>
              <w:jc w:val="center"/>
            </w:pPr>
            <w:r w:rsidRPr="002353BF">
              <w:t>20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AB2AAF" w:rsidP="00980243">
            <w:pPr>
              <w:jc w:val="center"/>
            </w:pPr>
            <w:r w:rsidRPr="002353BF">
              <w:t>16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CD59A4" w:rsidP="00980243">
            <w:pPr>
              <w:jc w:val="center"/>
            </w:pPr>
            <w:r>
              <w:t>12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AB2AAF" w:rsidP="00980243">
            <w:pPr>
              <w:jc w:val="center"/>
            </w:pPr>
            <w:r w:rsidRPr="002353BF">
              <w:t>18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C5370B" w:rsidP="00980243">
            <w:pPr>
              <w:jc w:val="center"/>
            </w:pPr>
            <w:r>
              <w:t>22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AB2AAF" w:rsidP="00980243">
            <w:pPr>
              <w:jc w:val="center"/>
            </w:pPr>
            <w:r w:rsidRPr="002353BF">
              <w:t>20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AB2AAF" w:rsidP="00980243">
            <w:pPr>
              <w:jc w:val="center"/>
            </w:pPr>
            <w:r w:rsidRPr="002353BF">
              <w:t>10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D642AB" w:rsidP="00980243">
            <w:pPr>
              <w:jc w:val="center"/>
            </w:pPr>
            <w:r>
              <w:t>12</w:t>
            </w:r>
          </w:p>
        </w:tc>
        <w:tc>
          <w:tcPr>
            <w:tcW w:w="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AB2AAF" w:rsidP="00980243">
            <w:pPr>
              <w:jc w:val="center"/>
            </w:pPr>
          </w:p>
        </w:tc>
        <w:tc>
          <w:tcPr>
            <w:tcW w:w="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AB2AAF" w:rsidP="00980243">
            <w:pPr>
              <w:jc w:val="center"/>
            </w:pPr>
          </w:p>
        </w:tc>
        <w:tc>
          <w:tcPr>
            <w:tcW w:w="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AAF" w:rsidRPr="002353BF" w:rsidRDefault="00AB2AAF" w:rsidP="002507C8">
            <w:pPr>
              <w:jc w:val="center"/>
            </w:pPr>
          </w:p>
        </w:tc>
        <w:tc>
          <w:tcPr>
            <w:tcW w:w="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AB2AAF" w:rsidRDefault="00AB2AAF" w:rsidP="00980243">
            <w:pPr>
              <w:jc w:val="center"/>
            </w:pPr>
          </w:p>
        </w:tc>
        <w:tc>
          <w:tcPr>
            <w:tcW w:w="4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AB2AAF" w:rsidRDefault="00AB2AAF" w:rsidP="00980243">
            <w:pPr>
              <w:jc w:val="center"/>
            </w:pPr>
            <w:r>
              <w:t>10</w:t>
            </w:r>
          </w:p>
        </w:tc>
      </w:tr>
      <w:tr w:rsidR="00AB2AAF" w:rsidTr="00980243">
        <w:trPr>
          <w:trHeight w:val="680"/>
        </w:trPr>
        <w:tc>
          <w:tcPr>
            <w:tcW w:w="1836" w:type="dxa"/>
            <w:vMerge/>
          </w:tcPr>
          <w:p w:rsidR="00AB2AAF" w:rsidRDefault="00AB2AAF" w:rsidP="00980243"/>
        </w:tc>
        <w:tc>
          <w:tcPr>
            <w:tcW w:w="1443" w:type="dxa"/>
            <w:vAlign w:val="center"/>
          </w:tcPr>
          <w:p w:rsidR="00AB2AAF" w:rsidRDefault="00AB2AAF" w:rsidP="00980243">
            <w:pPr>
              <w:jc w:val="left"/>
            </w:pPr>
            <w:r>
              <w:t>Gesamt-</w:t>
            </w:r>
            <w:r w:rsidRPr="00A652E4">
              <w:t>Soll</w:t>
            </w:r>
          </w:p>
          <w:p w:rsidR="00AB2AAF" w:rsidRDefault="00AB2AAF" w:rsidP="00980243">
            <w:pPr>
              <w:jc w:val="left"/>
            </w:pPr>
            <w:r w:rsidRPr="00A652E4">
              <w:t>Punkte:</w:t>
            </w:r>
          </w:p>
        </w:tc>
        <w:tc>
          <w:tcPr>
            <w:tcW w:w="6405" w:type="dxa"/>
            <w:gridSpan w:val="14"/>
            <w:tcBorders>
              <w:top w:val="single" w:sz="2" w:space="0" w:color="auto"/>
            </w:tcBorders>
            <w:vAlign w:val="center"/>
          </w:tcPr>
          <w:p w:rsidR="00AB2AAF" w:rsidRDefault="00AB2AAF" w:rsidP="00980243">
            <w:pPr>
              <w:jc w:val="left"/>
            </w:pPr>
            <w:r>
              <w:fldChar w:fldCharType="begin"/>
            </w:r>
            <w:r>
              <w:instrText xml:space="preserve"> =SUM(C2:P2) </w:instrText>
            </w:r>
            <w:r>
              <w:rPr>
                <w:rFonts w:asciiTheme="minorHAnsi" w:eastAsiaTheme="minorEastAsia" w:hAnsiTheme="minorHAnsi"/>
              </w:rPr>
              <w:fldChar w:fldCharType="separate"/>
            </w:r>
            <w:r w:rsidR="009F05D1">
              <w:rPr>
                <w:noProof/>
              </w:rPr>
              <w:t>172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Gesamtpunkte mit Zusatzaufgabe</w:t>
            </w:r>
          </w:p>
        </w:tc>
      </w:tr>
      <w:tr w:rsidR="00AB2AAF" w:rsidTr="00980243">
        <w:trPr>
          <w:trHeight w:val="680"/>
        </w:trPr>
        <w:tc>
          <w:tcPr>
            <w:tcW w:w="1836" w:type="dxa"/>
            <w:vMerge/>
          </w:tcPr>
          <w:p w:rsidR="00AB2AAF" w:rsidRDefault="00AB2AAF" w:rsidP="00980243"/>
        </w:tc>
        <w:tc>
          <w:tcPr>
            <w:tcW w:w="1443" w:type="dxa"/>
            <w:vAlign w:val="center"/>
          </w:tcPr>
          <w:p w:rsidR="00AB2AAF" w:rsidRDefault="00AB2AAF" w:rsidP="00980243">
            <w:pPr>
              <w:jc w:val="left"/>
            </w:pPr>
            <w:r w:rsidRPr="00A652E4">
              <w:t>Berechnungs</w:t>
            </w:r>
            <w:r>
              <w:t>-</w:t>
            </w:r>
          </w:p>
          <w:p w:rsidR="00AB2AAF" w:rsidRPr="00A652E4" w:rsidRDefault="00AB2AAF" w:rsidP="00980243">
            <w:pPr>
              <w:jc w:val="left"/>
            </w:pPr>
            <w:proofErr w:type="spellStart"/>
            <w:r w:rsidRPr="00A652E4">
              <w:t>grundlage</w:t>
            </w:r>
            <w:proofErr w:type="spellEnd"/>
            <w:r w:rsidRPr="00A652E4">
              <w:t>:</w:t>
            </w:r>
          </w:p>
        </w:tc>
        <w:tc>
          <w:tcPr>
            <w:tcW w:w="6405" w:type="dxa"/>
            <w:gridSpan w:val="14"/>
            <w:vAlign w:val="center"/>
          </w:tcPr>
          <w:p w:rsidR="00AB2AAF" w:rsidRDefault="00AB2AAF" w:rsidP="00980243">
            <w:pPr>
              <w:jc w:val="left"/>
            </w:pPr>
            <w:r>
              <w:fldChar w:fldCharType="begin"/>
            </w:r>
            <w:r>
              <w:instrText xml:space="preserve"> =SUM(C2:O2) </w:instrText>
            </w:r>
            <w:r>
              <w:rPr>
                <w:rFonts w:asciiTheme="minorHAnsi" w:eastAsiaTheme="minorEastAsia" w:hAnsiTheme="minorHAnsi"/>
              </w:rPr>
              <w:fldChar w:fldCharType="separate"/>
            </w:r>
            <w:r w:rsidR="009F05D1">
              <w:rPr>
                <w:noProof/>
              </w:rPr>
              <w:t>162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Gesamtpunkte ohne Zusatzaufgabe, Punkte der Zusatzaufgabe fließen zusätzlich in die Berechnung der Note ein</w:t>
            </w:r>
          </w:p>
        </w:tc>
      </w:tr>
    </w:tbl>
    <w:p w:rsidR="008C0922" w:rsidRDefault="008C0922" w:rsidP="00980243"/>
    <w:tbl>
      <w:tblPr>
        <w:tblStyle w:val="Tabellenraster"/>
        <w:tblW w:w="9684" w:type="dxa"/>
        <w:tblLayout w:type="fixed"/>
        <w:tblLook w:val="04A0" w:firstRow="1" w:lastRow="0" w:firstColumn="1" w:lastColumn="0" w:noHBand="0" w:noVBand="1"/>
      </w:tblPr>
      <w:tblGrid>
        <w:gridCol w:w="1836"/>
        <w:gridCol w:w="1443"/>
        <w:gridCol w:w="6405"/>
      </w:tblGrid>
      <w:tr w:rsidR="008C0922" w:rsidTr="00980243">
        <w:tc>
          <w:tcPr>
            <w:tcW w:w="1836" w:type="dxa"/>
            <w:vMerge w:val="restart"/>
            <w:vAlign w:val="center"/>
          </w:tcPr>
          <w:p w:rsidR="008C0922" w:rsidRDefault="008C0922" w:rsidP="00980243">
            <w:pPr>
              <w:jc w:val="left"/>
            </w:pPr>
            <w:r>
              <w:t>Sonstige Angaben:</w:t>
            </w:r>
          </w:p>
        </w:tc>
        <w:tc>
          <w:tcPr>
            <w:tcW w:w="1443" w:type="dxa"/>
          </w:tcPr>
          <w:p w:rsidR="008C0922" w:rsidRDefault="008C0922" w:rsidP="00980243">
            <w:r>
              <w:t>Abgabezeit:</w:t>
            </w:r>
          </w:p>
        </w:tc>
        <w:tc>
          <w:tcPr>
            <w:tcW w:w="6405" w:type="dxa"/>
            <w:vAlign w:val="center"/>
          </w:tcPr>
          <w:sdt>
            <w:sdtPr>
              <w:rPr>
                <w:color w:val="00B050"/>
              </w:rPr>
              <w:id w:val="478732678"/>
              <w:placeholder>
                <w:docPart w:val="3DD35F1343ED495D85703F65F5BD0098"/>
              </w:placeholder>
              <w:showingPlcHdr/>
            </w:sdtPr>
            <w:sdtEndPr/>
            <w:sdtContent>
              <w:p w:rsidR="008C0922" w:rsidRPr="00115C4F" w:rsidRDefault="008C0922" w:rsidP="00980243">
                <w:pPr>
                  <w:pStyle w:val="Nummerierung"/>
                  <w:numPr>
                    <w:ilvl w:val="0"/>
                    <w:numId w:val="0"/>
                  </w:numPr>
                  <w:rPr>
                    <w:color w:val="00B050"/>
                  </w:rPr>
                </w:pPr>
                <w:r w:rsidRPr="009F5CDF">
                  <w:rPr>
                    <w:rStyle w:val="Platzhaltertext"/>
                    <w:rFonts w:ascii="Arial" w:hAnsi="Arial" w:cs="Arial"/>
                    <w:color w:val="00B050"/>
                  </w:rPr>
                  <w:t>Klicken Sie hier, um Text einzugeben.</w:t>
                </w:r>
              </w:p>
            </w:sdtContent>
          </w:sdt>
        </w:tc>
      </w:tr>
      <w:tr w:rsidR="008C0922" w:rsidTr="00980243">
        <w:tc>
          <w:tcPr>
            <w:tcW w:w="1836" w:type="dxa"/>
            <w:vMerge/>
          </w:tcPr>
          <w:p w:rsidR="008C0922" w:rsidRDefault="008C0922" w:rsidP="00980243"/>
        </w:tc>
        <w:tc>
          <w:tcPr>
            <w:tcW w:w="1443" w:type="dxa"/>
          </w:tcPr>
          <w:p w:rsidR="008C0922" w:rsidRDefault="008C0922" w:rsidP="00980243">
            <w:r>
              <w:t>Platznummer:</w:t>
            </w:r>
          </w:p>
        </w:tc>
        <w:tc>
          <w:tcPr>
            <w:tcW w:w="6405" w:type="dxa"/>
            <w:vAlign w:val="center"/>
          </w:tcPr>
          <w:sdt>
            <w:sdtPr>
              <w:rPr>
                <w:color w:val="00B050"/>
              </w:rPr>
              <w:id w:val="831562265"/>
              <w:placeholder>
                <w:docPart w:val="387C16BC48514FC587557E3DE0C6C163"/>
              </w:placeholder>
              <w:showingPlcHdr/>
            </w:sdtPr>
            <w:sdtEndPr/>
            <w:sdtContent>
              <w:p w:rsidR="008C0922" w:rsidRPr="00115C4F" w:rsidRDefault="008C0922" w:rsidP="00980243">
                <w:pPr>
                  <w:pStyle w:val="Nummerierung"/>
                  <w:numPr>
                    <w:ilvl w:val="0"/>
                    <w:numId w:val="0"/>
                  </w:numPr>
                  <w:rPr>
                    <w:color w:val="00B050"/>
                  </w:rPr>
                </w:pPr>
                <w:r w:rsidRPr="009F5CDF">
                  <w:rPr>
                    <w:rStyle w:val="Platzhaltertext"/>
                    <w:rFonts w:ascii="Arial" w:hAnsi="Arial" w:cs="Arial"/>
                    <w:color w:val="00B050"/>
                  </w:rPr>
                  <w:t>Klicken Sie hier, um Text einzugeben.</w:t>
                </w:r>
              </w:p>
            </w:sdtContent>
          </w:sdt>
        </w:tc>
      </w:tr>
    </w:tbl>
    <w:p w:rsidR="008C0922" w:rsidRDefault="008C0922" w:rsidP="00980243"/>
    <w:tbl>
      <w:tblPr>
        <w:tblStyle w:val="Tabellenraster"/>
        <w:tblW w:w="9684" w:type="dxa"/>
        <w:tblLayout w:type="fixed"/>
        <w:tblLook w:val="04A0" w:firstRow="1" w:lastRow="0" w:firstColumn="1" w:lastColumn="0" w:noHBand="0" w:noVBand="1"/>
      </w:tblPr>
      <w:tblGrid>
        <w:gridCol w:w="1836"/>
        <w:gridCol w:w="3471"/>
        <w:gridCol w:w="3846"/>
        <w:gridCol w:w="531"/>
      </w:tblGrid>
      <w:tr w:rsidR="008C0922" w:rsidTr="00980243">
        <w:tc>
          <w:tcPr>
            <w:tcW w:w="1836" w:type="dxa"/>
            <w:vMerge w:val="restart"/>
            <w:vAlign w:val="center"/>
          </w:tcPr>
          <w:p w:rsidR="008C0922" w:rsidRDefault="008C0922" w:rsidP="00980243">
            <w:pPr>
              <w:jc w:val="left"/>
            </w:pPr>
            <w:r>
              <w:t>Bewertung:</w:t>
            </w:r>
          </w:p>
        </w:tc>
        <w:tc>
          <w:tcPr>
            <w:tcW w:w="3471" w:type="dxa"/>
            <w:vMerge w:val="restart"/>
            <w:vAlign w:val="center"/>
          </w:tcPr>
          <w:p w:rsidR="008C0922" w:rsidRDefault="008C0922" w:rsidP="00980243">
            <w:pPr>
              <w:jc w:val="left"/>
            </w:pPr>
            <w:r>
              <w:t>Der Schwierigkeitsgrad der Klausur war</w:t>
            </w:r>
          </w:p>
        </w:tc>
        <w:tc>
          <w:tcPr>
            <w:tcW w:w="3846" w:type="dxa"/>
          </w:tcPr>
          <w:p w:rsidR="008C0922" w:rsidRDefault="008C0922" w:rsidP="00980243">
            <w:r>
              <w:t>deutlich zu schwierig</w:t>
            </w:r>
          </w:p>
          <w:p w:rsidR="008C0922" w:rsidRDefault="008C0922" w:rsidP="00980243">
            <w:r>
              <w:t>und kaum im Unterricht vorbereitet:</w:t>
            </w:r>
          </w:p>
        </w:tc>
        <w:tc>
          <w:tcPr>
            <w:tcW w:w="531" w:type="dxa"/>
          </w:tcPr>
          <w:sdt>
            <w:sdtPr>
              <w:rPr>
                <w:color w:val="00B050"/>
              </w:rPr>
              <w:id w:val="-775183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C0922" w:rsidRPr="00A43B23" w:rsidRDefault="008C0922" w:rsidP="00980243">
                <w:pPr>
                  <w:rPr>
                    <w:color w:val="00B050"/>
                  </w:rPr>
                </w:pPr>
                <w:r>
                  <w:rPr>
                    <w:rFonts w:ascii="MS Gothic" w:eastAsia="MS Gothic" w:hAnsi="MS Gothic" w:hint="eastAsia"/>
                    <w:color w:val="00B050"/>
                  </w:rPr>
                  <w:t>☐</w:t>
                </w:r>
              </w:p>
            </w:sdtContent>
          </w:sdt>
        </w:tc>
      </w:tr>
      <w:tr w:rsidR="008C0922" w:rsidTr="00980243">
        <w:tc>
          <w:tcPr>
            <w:tcW w:w="1836" w:type="dxa"/>
            <w:vMerge/>
          </w:tcPr>
          <w:p w:rsidR="008C0922" w:rsidRDefault="008C0922" w:rsidP="00980243"/>
        </w:tc>
        <w:tc>
          <w:tcPr>
            <w:tcW w:w="3471" w:type="dxa"/>
            <w:vMerge/>
          </w:tcPr>
          <w:p w:rsidR="008C0922" w:rsidRDefault="008C0922" w:rsidP="00980243"/>
        </w:tc>
        <w:tc>
          <w:tcPr>
            <w:tcW w:w="3846" w:type="dxa"/>
          </w:tcPr>
          <w:p w:rsidR="008C0922" w:rsidRDefault="008C0922" w:rsidP="00980243">
            <w:r>
              <w:t>zu schwierig</w:t>
            </w:r>
          </w:p>
          <w:p w:rsidR="008C0922" w:rsidRDefault="008C0922" w:rsidP="00980243">
            <w:r>
              <w:t>und zu wenig im Unterricht vorbereitet:</w:t>
            </w:r>
          </w:p>
        </w:tc>
        <w:tc>
          <w:tcPr>
            <w:tcW w:w="531" w:type="dxa"/>
          </w:tcPr>
          <w:sdt>
            <w:sdtPr>
              <w:rPr>
                <w:color w:val="00B050"/>
              </w:rPr>
              <w:id w:val="-3917328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C0922" w:rsidRPr="00A43B23" w:rsidRDefault="008C0922" w:rsidP="00980243">
                <w:pPr>
                  <w:rPr>
                    <w:color w:val="00B050"/>
                  </w:rPr>
                </w:pPr>
                <w:r>
                  <w:rPr>
                    <w:rFonts w:ascii="MS Gothic" w:eastAsia="MS Gothic" w:hAnsi="MS Gothic" w:hint="eastAsia"/>
                    <w:color w:val="00B050"/>
                  </w:rPr>
                  <w:t>☐</w:t>
                </w:r>
              </w:p>
            </w:sdtContent>
          </w:sdt>
        </w:tc>
      </w:tr>
      <w:tr w:rsidR="008C0922" w:rsidTr="00980243">
        <w:tc>
          <w:tcPr>
            <w:tcW w:w="1836" w:type="dxa"/>
            <w:vMerge/>
          </w:tcPr>
          <w:p w:rsidR="008C0922" w:rsidRDefault="008C0922" w:rsidP="00980243"/>
        </w:tc>
        <w:tc>
          <w:tcPr>
            <w:tcW w:w="3471" w:type="dxa"/>
            <w:vMerge/>
          </w:tcPr>
          <w:p w:rsidR="008C0922" w:rsidRDefault="008C0922" w:rsidP="00980243"/>
        </w:tc>
        <w:tc>
          <w:tcPr>
            <w:tcW w:w="3846" w:type="dxa"/>
          </w:tcPr>
          <w:p w:rsidR="008C0922" w:rsidRDefault="008C0922" w:rsidP="00980243">
            <w:r>
              <w:t>angemessen</w:t>
            </w:r>
          </w:p>
          <w:p w:rsidR="008C0922" w:rsidRDefault="008C0922" w:rsidP="00980243">
            <w:r>
              <w:t>und entsprechend im Unterricht vorbereitet:</w:t>
            </w:r>
          </w:p>
        </w:tc>
        <w:tc>
          <w:tcPr>
            <w:tcW w:w="531" w:type="dxa"/>
          </w:tcPr>
          <w:sdt>
            <w:sdtPr>
              <w:rPr>
                <w:color w:val="00B050"/>
              </w:rPr>
              <w:id w:val="-12670729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C0922" w:rsidRPr="00A43B23" w:rsidRDefault="008C0922" w:rsidP="00980243">
                <w:pPr>
                  <w:rPr>
                    <w:color w:val="00B050"/>
                  </w:rPr>
                </w:pPr>
                <w:r>
                  <w:rPr>
                    <w:rFonts w:ascii="MS Gothic" w:eastAsia="MS Gothic" w:hAnsi="MS Gothic" w:hint="eastAsia"/>
                    <w:color w:val="00B050"/>
                  </w:rPr>
                  <w:t>☐</w:t>
                </w:r>
              </w:p>
            </w:sdtContent>
          </w:sdt>
        </w:tc>
      </w:tr>
      <w:tr w:rsidR="008C0922" w:rsidTr="00980243">
        <w:tc>
          <w:tcPr>
            <w:tcW w:w="1836" w:type="dxa"/>
            <w:vMerge/>
          </w:tcPr>
          <w:p w:rsidR="008C0922" w:rsidRDefault="008C0922" w:rsidP="00980243"/>
        </w:tc>
        <w:tc>
          <w:tcPr>
            <w:tcW w:w="3471" w:type="dxa"/>
            <w:vMerge/>
          </w:tcPr>
          <w:p w:rsidR="008C0922" w:rsidRDefault="008C0922" w:rsidP="00980243"/>
        </w:tc>
        <w:tc>
          <w:tcPr>
            <w:tcW w:w="3846" w:type="dxa"/>
          </w:tcPr>
          <w:p w:rsidR="008C0922" w:rsidRDefault="008C0922" w:rsidP="00980243">
            <w:r>
              <w:t>gut zu bearbeiten</w:t>
            </w:r>
          </w:p>
          <w:p w:rsidR="008C0922" w:rsidRDefault="008C0922" w:rsidP="00980243">
            <w:r>
              <w:t>und gut im Unterricht vorbereitet:</w:t>
            </w:r>
          </w:p>
        </w:tc>
        <w:tc>
          <w:tcPr>
            <w:tcW w:w="531" w:type="dxa"/>
          </w:tcPr>
          <w:sdt>
            <w:sdtPr>
              <w:rPr>
                <w:color w:val="00B050"/>
              </w:rPr>
              <w:id w:val="5148139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8C0922" w:rsidRPr="00A43B23" w:rsidRDefault="008C0922" w:rsidP="00980243">
                <w:pPr>
                  <w:rPr>
                    <w:color w:val="00B050"/>
                  </w:rPr>
                </w:pPr>
                <w:r>
                  <w:rPr>
                    <w:rFonts w:ascii="MS Gothic" w:eastAsia="MS Gothic" w:hAnsi="MS Gothic" w:hint="eastAsia"/>
                    <w:color w:val="00B050"/>
                  </w:rPr>
                  <w:t>☐</w:t>
                </w:r>
              </w:p>
            </w:sdtContent>
          </w:sdt>
        </w:tc>
      </w:tr>
      <w:tr w:rsidR="008C0922" w:rsidTr="00980243">
        <w:tc>
          <w:tcPr>
            <w:tcW w:w="1836" w:type="dxa"/>
            <w:vMerge/>
          </w:tcPr>
          <w:p w:rsidR="008C0922" w:rsidRDefault="008C0922" w:rsidP="00980243"/>
        </w:tc>
        <w:tc>
          <w:tcPr>
            <w:tcW w:w="3471" w:type="dxa"/>
          </w:tcPr>
          <w:p w:rsidR="008C0922" w:rsidRDefault="008C0922" w:rsidP="00980243">
            <w:r>
              <w:t>Verbesserungsvorschläge</w:t>
            </w:r>
          </w:p>
          <w:p w:rsidR="008C0922" w:rsidRDefault="008C0922" w:rsidP="00980243">
            <w:r>
              <w:t>Kritik</w:t>
            </w:r>
          </w:p>
          <w:p w:rsidR="008C0922" w:rsidRDefault="008C0922" w:rsidP="00980243">
            <w:r>
              <w:t>Sonstiges</w:t>
            </w:r>
          </w:p>
        </w:tc>
        <w:tc>
          <w:tcPr>
            <w:tcW w:w="4377" w:type="dxa"/>
            <w:gridSpan w:val="2"/>
          </w:tcPr>
          <w:sdt>
            <w:sdtPr>
              <w:rPr>
                <w:color w:val="00B050"/>
              </w:rPr>
              <w:id w:val="733586704"/>
              <w:showingPlcHdr/>
            </w:sdtPr>
            <w:sdtEndPr/>
            <w:sdtContent>
              <w:p w:rsidR="008C0922" w:rsidRPr="00115C4F" w:rsidRDefault="008C0922" w:rsidP="00980243">
                <w:pPr>
                  <w:pStyle w:val="Nummerierung"/>
                  <w:numPr>
                    <w:ilvl w:val="0"/>
                    <w:numId w:val="0"/>
                  </w:numPr>
                  <w:rPr>
                    <w:color w:val="00B050"/>
                  </w:rPr>
                </w:pPr>
                <w:r w:rsidRPr="009F5CDF">
                  <w:rPr>
                    <w:rStyle w:val="Platzhaltertext"/>
                    <w:rFonts w:ascii="Arial" w:hAnsi="Arial" w:cs="Arial"/>
                    <w:color w:val="00B050"/>
                  </w:rPr>
                  <w:t>Klicken Sie hier, um Text einzugeben.</w:t>
                </w:r>
              </w:p>
            </w:sdtContent>
          </w:sdt>
        </w:tc>
      </w:tr>
    </w:tbl>
    <w:p w:rsidR="00B6378D" w:rsidRDefault="00B6378D" w:rsidP="00B6378D">
      <w:pPr>
        <w:pStyle w:val="Standard10pt"/>
      </w:pPr>
    </w:p>
    <w:sectPr w:rsidR="00B6378D" w:rsidSect="005B1B97">
      <w:headerReference w:type="default" r:id="rId13"/>
      <w:footerReference w:type="default" r:id="rId14"/>
      <w:footerReference w:type="first" r:id="rId15"/>
      <w:pgSz w:w="11906" w:h="16838" w:code="9"/>
      <w:pgMar w:top="1134" w:right="1134" w:bottom="1134" w:left="1134" w:header="1134" w:footer="113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AC9" w:rsidRDefault="00A72AC9">
      <w:r>
        <w:separator/>
      </w:r>
    </w:p>
  </w:endnote>
  <w:endnote w:type="continuationSeparator" w:id="0">
    <w:p w:rsidR="00A72AC9" w:rsidRDefault="00A7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B" w:rsidRDefault="00AE493B" w:rsidP="00FB2091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2268"/>
        <w:tab w:val="center" w:pos="5387"/>
        <w:tab w:val="right" w:pos="9639"/>
      </w:tabs>
    </w:pPr>
    <w:r>
      <w:rPr>
        <w:rFonts w:ascii="Arial" w:hAnsi="Arial"/>
        <w:sz w:val="16"/>
      </w:rPr>
      <w:t>R. Nowaczyk</w:t>
    </w:r>
    <w:r>
      <w:rPr>
        <w:rFonts w:ascii="Arial" w:hAnsi="Arial"/>
        <w:sz w:val="16"/>
      </w:rPr>
      <w:tab/>
      <w:t xml:space="preserve">Seite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E67252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von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\*ARABIC </w:instrText>
    </w:r>
    <w:r>
      <w:rPr>
        <w:rFonts w:ascii="Arial" w:hAnsi="Arial"/>
        <w:sz w:val="16"/>
      </w:rPr>
      <w:fldChar w:fldCharType="separate"/>
    </w:r>
    <w:r w:rsidR="00E67252">
      <w:rPr>
        <w:rFonts w:ascii="Arial" w:hAnsi="Arial"/>
        <w:noProof/>
        <w:sz w:val="16"/>
      </w:rPr>
      <w:t>3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Seite(n)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FILENAME</w:instrText>
    </w:r>
    <w:r>
      <w:rPr>
        <w:rFonts w:ascii="Arial" w:hAnsi="Arial"/>
        <w:sz w:val="16"/>
      </w:rPr>
      <w:fldChar w:fldCharType="separate"/>
    </w:r>
    <w:r w:rsidR="00A209FD">
      <w:rPr>
        <w:rFonts w:ascii="Arial" w:hAnsi="Arial"/>
        <w:noProof/>
        <w:sz w:val="16"/>
      </w:rPr>
      <w:t>CIT-13 KA Netzwerk Nachname Vorname.docx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CREATEDATE \@ "dd.MM.yyyy" \* MERGEFORMAT </w:instrText>
    </w:r>
    <w:r>
      <w:rPr>
        <w:rFonts w:ascii="Arial" w:hAnsi="Arial"/>
        <w:sz w:val="16"/>
      </w:rPr>
      <w:fldChar w:fldCharType="separate"/>
    </w:r>
    <w:r w:rsidR="00A209FD">
      <w:rPr>
        <w:rFonts w:ascii="Arial" w:hAnsi="Arial"/>
        <w:noProof/>
        <w:sz w:val="16"/>
      </w:rPr>
      <w:t>02.10.2014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/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SAVEDATE \@"dd.MM.yyyy" </w:instrText>
    </w:r>
    <w:r>
      <w:rPr>
        <w:rFonts w:ascii="Arial" w:hAnsi="Arial"/>
        <w:sz w:val="16"/>
      </w:rPr>
      <w:fldChar w:fldCharType="separate"/>
    </w:r>
    <w:r w:rsidR="00E67252">
      <w:rPr>
        <w:rFonts w:ascii="Arial" w:hAnsi="Arial"/>
        <w:noProof/>
        <w:sz w:val="16"/>
      </w:rPr>
      <w:t>02.10.2014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B" w:rsidRPr="001F083F" w:rsidRDefault="001F083F" w:rsidP="001F083F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2268"/>
        <w:tab w:val="center" w:pos="5387"/>
        <w:tab w:val="right" w:pos="9639"/>
      </w:tabs>
    </w:pPr>
    <w:r>
      <w:rPr>
        <w:rFonts w:ascii="Arial" w:hAnsi="Arial"/>
        <w:sz w:val="16"/>
      </w:rPr>
      <w:t>R. Nowaczyk</w:t>
    </w:r>
    <w:r>
      <w:rPr>
        <w:rFonts w:ascii="Arial" w:hAnsi="Arial"/>
        <w:sz w:val="16"/>
      </w:rPr>
      <w:tab/>
      <w:t xml:space="preserve">Seite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E67252">
      <w:rPr>
        <w:rFonts w:ascii="Arial" w:hAnsi="Arial"/>
        <w:noProof/>
        <w:sz w:val="16"/>
      </w:rPr>
      <w:t>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von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\*ARABIC </w:instrText>
    </w:r>
    <w:r>
      <w:rPr>
        <w:rFonts w:ascii="Arial" w:hAnsi="Arial"/>
        <w:sz w:val="16"/>
      </w:rPr>
      <w:fldChar w:fldCharType="separate"/>
    </w:r>
    <w:r w:rsidR="00E67252">
      <w:rPr>
        <w:rFonts w:ascii="Arial" w:hAnsi="Arial"/>
        <w:noProof/>
        <w:sz w:val="16"/>
      </w:rPr>
      <w:t>1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Seite(n)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>FILENAME</w:instrText>
    </w:r>
    <w:r>
      <w:rPr>
        <w:rFonts w:ascii="Arial" w:hAnsi="Arial"/>
        <w:sz w:val="16"/>
      </w:rPr>
      <w:fldChar w:fldCharType="separate"/>
    </w:r>
    <w:r w:rsidR="00A209FD">
      <w:rPr>
        <w:rFonts w:ascii="Arial" w:hAnsi="Arial"/>
        <w:noProof/>
        <w:sz w:val="16"/>
      </w:rPr>
      <w:t>CIT-13 KA Netzwerk Nachname Vorname.docx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CREATEDATE \@ "dd.MM.yyyy" \* MERGEFORMAT </w:instrText>
    </w:r>
    <w:r>
      <w:rPr>
        <w:rFonts w:ascii="Arial" w:hAnsi="Arial"/>
        <w:sz w:val="16"/>
      </w:rPr>
      <w:fldChar w:fldCharType="separate"/>
    </w:r>
    <w:r w:rsidR="00A209FD">
      <w:rPr>
        <w:rFonts w:ascii="Arial" w:hAnsi="Arial"/>
        <w:noProof/>
        <w:sz w:val="16"/>
      </w:rPr>
      <w:t>02.10.2014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>/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SAVEDATE \@"dd.MM.yyyy" </w:instrText>
    </w:r>
    <w:r>
      <w:rPr>
        <w:rFonts w:ascii="Arial" w:hAnsi="Arial"/>
        <w:sz w:val="16"/>
      </w:rPr>
      <w:fldChar w:fldCharType="separate"/>
    </w:r>
    <w:r w:rsidR="00E67252">
      <w:rPr>
        <w:rFonts w:ascii="Arial" w:hAnsi="Arial"/>
        <w:noProof/>
        <w:sz w:val="16"/>
      </w:rPr>
      <w:t>02.10.2014</w:t>
    </w:r>
    <w:r>
      <w:rPr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AC9" w:rsidRDefault="00A72AC9">
      <w:r>
        <w:separator/>
      </w:r>
    </w:p>
  </w:footnote>
  <w:footnote w:type="continuationSeparator" w:id="0">
    <w:p w:rsidR="00A72AC9" w:rsidRDefault="00A72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B" w:rsidRDefault="00AE493B">
    <w:pPr>
      <w:pStyle w:val="Kopfzeile"/>
      <w:pBdr>
        <w:bottom w:val="single" w:sz="2" w:space="0" w:color="000000"/>
      </w:pBdr>
      <w:spacing w:after="240"/>
      <w:jc w:val="right"/>
    </w:pPr>
    <w:r>
      <w:rPr>
        <w:rFonts w:ascii="Arial" w:hAnsi="Arial"/>
      </w:rPr>
      <w:fldChar w:fldCharType="begin"/>
    </w:r>
    <w:r>
      <w:rPr>
        <w:rFonts w:ascii="Arial" w:hAnsi="Arial"/>
      </w:rPr>
      <w:instrText>TITLE</w:instrText>
    </w:r>
    <w:r>
      <w:rPr>
        <w:rFonts w:ascii="Arial" w:hAnsi="Arial"/>
      </w:rPr>
      <w:fldChar w:fldCharType="separate"/>
    </w:r>
    <w:r w:rsidR="00A209FD">
      <w:rPr>
        <w:rFonts w:ascii="Arial" w:hAnsi="Arial"/>
      </w:rPr>
      <w:t>CIT-13: BSNW/Windows Klassenarbeit: 02.10.2014</w:t>
    </w:r>
    <w:r>
      <w:rPr>
        <w:rFonts w:ascii="Arial" w:hAnsi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378"/>
    <w:multiLevelType w:val="multilevel"/>
    <w:tmpl w:val="C85E3388"/>
    <w:lvl w:ilvl="0">
      <w:start w:val="1"/>
      <w:numFmt w:val="decimal"/>
      <w:pStyle w:val="Nummerierung"/>
      <w:lvlText w:val="%1)"/>
      <w:lvlJc w:val="left"/>
      <w:pPr>
        <w:tabs>
          <w:tab w:val="num" w:pos="360"/>
        </w:tabs>
        <w:ind w:left="340" w:hanging="3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397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1097"/>
        </w:tabs>
        <w:ind w:left="90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193A0A87"/>
    <w:multiLevelType w:val="multilevel"/>
    <w:tmpl w:val="29E0D7B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1A624D30"/>
    <w:multiLevelType w:val="singleLevel"/>
    <w:tmpl w:val="59404B58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cs="Times New Roman"/>
      </w:rPr>
    </w:lvl>
  </w:abstractNum>
  <w:abstractNum w:abstractNumId="3">
    <w:nsid w:val="3E707CE1"/>
    <w:multiLevelType w:val="singleLevel"/>
    <w:tmpl w:val="AE3267F4"/>
    <w:lvl w:ilvl="0">
      <w:start w:val="1"/>
      <w:numFmt w:val="bullet"/>
      <w:pStyle w:val="AufzhlungStrich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26"/>
      </w:rPr>
    </w:lvl>
  </w:abstractNum>
  <w:abstractNum w:abstractNumId="4">
    <w:nsid w:val="59746F08"/>
    <w:multiLevelType w:val="singleLevel"/>
    <w:tmpl w:val="28D8715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5">
    <w:nsid w:val="5C16079D"/>
    <w:multiLevelType w:val="multilevel"/>
    <w:tmpl w:val="BB52B0F2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6A905219"/>
    <w:multiLevelType w:val="multilevel"/>
    <w:tmpl w:val="BD98F072"/>
    <w:lvl w:ilvl="0">
      <w:start w:val="1"/>
      <w:numFmt w:val="decimal"/>
      <w:pStyle w:val="Nummerierung10pt"/>
      <w:lvlText w:val="%1)"/>
      <w:lvlJc w:val="left"/>
      <w:pPr>
        <w:tabs>
          <w:tab w:val="num" w:pos="360"/>
        </w:tabs>
        <w:ind w:left="284" w:hanging="284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567" w:hanging="283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927"/>
        </w:tabs>
        <w:ind w:left="737" w:hanging="17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>
    <w:nsid w:val="7EEC7D6D"/>
    <w:multiLevelType w:val="multilevel"/>
    <w:tmpl w:val="8A4CE6FE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6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f8ea6eed-6389-4cfe-a7e2-ff2fe01e7d6a}"/>
  </w:docVars>
  <w:rsids>
    <w:rsidRoot w:val="009E6B80"/>
    <w:rsid w:val="000127C3"/>
    <w:rsid w:val="000375BA"/>
    <w:rsid w:val="00045064"/>
    <w:rsid w:val="00050DC4"/>
    <w:rsid w:val="00055372"/>
    <w:rsid w:val="00071732"/>
    <w:rsid w:val="00072E93"/>
    <w:rsid w:val="00082221"/>
    <w:rsid w:val="00092853"/>
    <w:rsid w:val="000B1670"/>
    <w:rsid w:val="00121AF1"/>
    <w:rsid w:val="00135E90"/>
    <w:rsid w:val="00147F9A"/>
    <w:rsid w:val="001618A6"/>
    <w:rsid w:val="00161FBE"/>
    <w:rsid w:val="00182836"/>
    <w:rsid w:val="001843BC"/>
    <w:rsid w:val="00187BBD"/>
    <w:rsid w:val="00192BCF"/>
    <w:rsid w:val="001A2702"/>
    <w:rsid w:val="001A3AAF"/>
    <w:rsid w:val="001B2FC3"/>
    <w:rsid w:val="001B312B"/>
    <w:rsid w:val="001D416E"/>
    <w:rsid w:val="001E2E84"/>
    <w:rsid w:val="001F083F"/>
    <w:rsid w:val="002021D8"/>
    <w:rsid w:val="00213E7D"/>
    <w:rsid w:val="00217F41"/>
    <w:rsid w:val="00221747"/>
    <w:rsid w:val="0022408E"/>
    <w:rsid w:val="002353BF"/>
    <w:rsid w:val="002507C8"/>
    <w:rsid w:val="0026142B"/>
    <w:rsid w:val="00266ABF"/>
    <w:rsid w:val="002742AC"/>
    <w:rsid w:val="002756E6"/>
    <w:rsid w:val="00277488"/>
    <w:rsid w:val="00290A8B"/>
    <w:rsid w:val="002A2C10"/>
    <w:rsid w:val="002B69E4"/>
    <w:rsid w:val="002C11D5"/>
    <w:rsid w:val="002D0DBA"/>
    <w:rsid w:val="002D4DEB"/>
    <w:rsid w:val="002E0511"/>
    <w:rsid w:val="0030117D"/>
    <w:rsid w:val="0030526B"/>
    <w:rsid w:val="003247BB"/>
    <w:rsid w:val="00343403"/>
    <w:rsid w:val="00352A77"/>
    <w:rsid w:val="00355249"/>
    <w:rsid w:val="003733EA"/>
    <w:rsid w:val="003753FA"/>
    <w:rsid w:val="003776C6"/>
    <w:rsid w:val="0038135E"/>
    <w:rsid w:val="003839D7"/>
    <w:rsid w:val="003936ED"/>
    <w:rsid w:val="0039769E"/>
    <w:rsid w:val="003A2FB7"/>
    <w:rsid w:val="003B3E7F"/>
    <w:rsid w:val="003B7984"/>
    <w:rsid w:val="003D103F"/>
    <w:rsid w:val="003D3437"/>
    <w:rsid w:val="003D4080"/>
    <w:rsid w:val="003D5A71"/>
    <w:rsid w:val="003E1120"/>
    <w:rsid w:val="003E701D"/>
    <w:rsid w:val="003F6F45"/>
    <w:rsid w:val="00411902"/>
    <w:rsid w:val="004358A3"/>
    <w:rsid w:val="00445A2F"/>
    <w:rsid w:val="00450B6A"/>
    <w:rsid w:val="004653F3"/>
    <w:rsid w:val="00467D53"/>
    <w:rsid w:val="00495A5B"/>
    <w:rsid w:val="004A7B26"/>
    <w:rsid w:val="004B2C36"/>
    <w:rsid w:val="004B4DA6"/>
    <w:rsid w:val="004B643F"/>
    <w:rsid w:val="004C29DD"/>
    <w:rsid w:val="004D1BF7"/>
    <w:rsid w:val="004D44FB"/>
    <w:rsid w:val="005019AD"/>
    <w:rsid w:val="00514892"/>
    <w:rsid w:val="00536A01"/>
    <w:rsid w:val="00543D8E"/>
    <w:rsid w:val="00544A7F"/>
    <w:rsid w:val="0055587F"/>
    <w:rsid w:val="005604E8"/>
    <w:rsid w:val="00563B45"/>
    <w:rsid w:val="00570296"/>
    <w:rsid w:val="00572CF5"/>
    <w:rsid w:val="00585F0A"/>
    <w:rsid w:val="005972DB"/>
    <w:rsid w:val="005A2B68"/>
    <w:rsid w:val="005A7C67"/>
    <w:rsid w:val="005B113A"/>
    <w:rsid w:val="005B1B97"/>
    <w:rsid w:val="005D2656"/>
    <w:rsid w:val="005F610F"/>
    <w:rsid w:val="00604322"/>
    <w:rsid w:val="00633EA6"/>
    <w:rsid w:val="00653224"/>
    <w:rsid w:val="006907D0"/>
    <w:rsid w:val="006A55AA"/>
    <w:rsid w:val="006B3088"/>
    <w:rsid w:val="006C232A"/>
    <w:rsid w:val="006F210B"/>
    <w:rsid w:val="006F46C6"/>
    <w:rsid w:val="00703230"/>
    <w:rsid w:val="00716438"/>
    <w:rsid w:val="007322F5"/>
    <w:rsid w:val="0075013A"/>
    <w:rsid w:val="00774272"/>
    <w:rsid w:val="00784D38"/>
    <w:rsid w:val="00791F35"/>
    <w:rsid w:val="007952E1"/>
    <w:rsid w:val="007A2B62"/>
    <w:rsid w:val="007A4979"/>
    <w:rsid w:val="007A7896"/>
    <w:rsid w:val="007B1E4E"/>
    <w:rsid w:val="007C003C"/>
    <w:rsid w:val="007C2EC4"/>
    <w:rsid w:val="007D0337"/>
    <w:rsid w:val="007D3231"/>
    <w:rsid w:val="007E0843"/>
    <w:rsid w:val="007F090D"/>
    <w:rsid w:val="007F4A70"/>
    <w:rsid w:val="007F5904"/>
    <w:rsid w:val="00812CBB"/>
    <w:rsid w:val="00815DDC"/>
    <w:rsid w:val="00822309"/>
    <w:rsid w:val="008248C6"/>
    <w:rsid w:val="0084682B"/>
    <w:rsid w:val="00847B9B"/>
    <w:rsid w:val="008619C6"/>
    <w:rsid w:val="00865CDA"/>
    <w:rsid w:val="008778B7"/>
    <w:rsid w:val="00877AD9"/>
    <w:rsid w:val="00890DCC"/>
    <w:rsid w:val="00891F1C"/>
    <w:rsid w:val="008A1E9C"/>
    <w:rsid w:val="008A4A8B"/>
    <w:rsid w:val="008B025C"/>
    <w:rsid w:val="008C0922"/>
    <w:rsid w:val="008C5F0A"/>
    <w:rsid w:val="008E4253"/>
    <w:rsid w:val="008E722C"/>
    <w:rsid w:val="008E799C"/>
    <w:rsid w:val="008F4842"/>
    <w:rsid w:val="008F70A9"/>
    <w:rsid w:val="00907BB5"/>
    <w:rsid w:val="00915F96"/>
    <w:rsid w:val="00922F97"/>
    <w:rsid w:val="00924CD6"/>
    <w:rsid w:val="00937233"/>
    <w:rsid w:val="00942F34"/>
    <w:rsid w:val="00943C0D"/>
    <w:rsid w:val="00944E5C"/>
    <w:rsid w:val="00945C7F"/>
    <w:rsid w:val="00952445"/>
    <w:rsid w:val="00960402"/>
    <w:rsid w:val="00961892"/>
    <w:rsid w:val="0097555F"/>
    <w:rsid w:val="00980243"/>
    <w:rsid w:val="009839E7"/>
    <w:rsid w:val="009905DC"/>
    <w:rsid w:val="009953ED"/>
    <w:rsid w:val="009B4008"/>
    <w:rsid w:val="009C4F37"/>
    <w:rsid w:val="009E5CE5"/>
    <w:rsid w:val="009E6B80"/>
    <w:rsid w:val="009F05D1"/>
    <w:rsid w:val="00A054D7"/>
    <w:rsid w:val="00A14460"/>
    <w:rsid w:val="00A150FD"/>
    <w:rsid w:val="00A169CB"/>
    <w:rsid w:val="00A209FD"/>
    <w:rsid w:val="00A23EAB"/>
    <w:rsid w:val="00A32242"/>
    <w:rsid w:val="00A36A2C"/>
    <w:rsid w:val="00A652E4"/>
    <w:rsid w:val="00A72AC9"/>
    <w:rsid w:val="00A73B8B"/>
    <w:rsid w:val="00A80AFB"/>
    <w:rsid w:val="00A859BA"/>
    <w:rsid w:val="00A90B14"/>
    <w:rsid w:val="00A914DC"/>
    <w:rsid w:val="00A91D50"/>
    <w:rsid w:val="00A91F11"/>
    <w:rsid w:val="00A92233"/>
    <w:rsid w:val="00A97866"/>
    <w:rsid w:val="00AA07CA"/>
    <w:rsid w:val="00AB2AAF"/>
    <w:rsid w:val="00AC0FEE"/>
    <w:rsid w:val="00AC4505"/>
    <w:rsid w:val="00AC47A0"/>
    <w:rsid w:val="00AC5DB6"/>
    <w:rsid w:val="00AE493B"/>
    <w:rsid w:val="00AF13F5"/>
    <w:rsid w:val="00AF2291"/>
    <w:rsid w:val="00AF2554"/>
    <w:rsid w:val="00B00874"/>
    <w:rsid w:val="00B17DF6"/>
    <w:rsid w:val="00B404D7"/>
    <w:rsid w:val="00B6378D"/>
    <w:rsid w:val="00B722A5"/>
    <w:rsid w:val="00B75135"/>
    <w:rsid w:val="00BA402F"/>
    <w:rsid w:val="00BB565D"/>
    <w:rsid w:val="00BD0CF8"/>
    <w:rsid w:val="00BD76CD"/>
    <w:rsid w:val="00BE2809"/>
    <w:rsid w:val="00BE601B"/>
    <w:rsid w:val="00BF009A"/>
    <w:rsid w:val="00BF4A8C"/>
    <w:rsid w:val="00C00499"/>
    <w:rsid w:val="00C04235"/>
    <w:rsid w:val="00C17C80"/>
    <w:rsid w:val="00C24577"/>
    <w:rsid w:val="00C4552F"/>
    <w:rsid w:val="00C45E7B"/>
    <w:rsid w:val="00C5370B"/>
    <w:rsid w:val="00C53E8B"/>
    <w:rsid w:val="00C64BB5"/>
    <w:rsid w:val="00C76F07"/>
    <w:rsid w:val="00C8109F"/>
    <w:rsid w:val="00C83E79"/>
    <w:rsid w:val="00C854A8"/>
    <w:rsid w:val="00CB0249"/>
    <w:rsid w:val="00CB575E"/>
    <w:rsid w:val="00CC118D"/>
    <w:rsid w:val="00CC7E7D"/>
    <w:rsid w:val="00CD1B97"/>
    <w:rsid w:val="00CD59A4"/>
    <w:rsid w:val="00CE0C5E"/>
    <w:rsid w:val="00CE44A9"/>
    <w:rsid w:val="00D15561"/>
    <w:rsid w:val="00D24371"/>
    <w:rsid w:val="00D3273F"/>
    <w:rsid w:val="00D33F94"/>
    <w:rsid w:val="00D37773"/>
    <w:rsid w:val="00D4719F"/>
    <w:rsid w:val="00D642AB"/>
    <w:rsid w:val="00D66229"/>
    <w:rsid w:val="00D73A5C"/>
    <w:rsid w:val="00D82893"/>
    <w:rsid w:val="00D83592"/>
    <w:rsid w:val="00D91875"/>
    <w:rsid w:val="00D95696"/>
    <w:rsid w:val="00DA0822"/>
    <w:rsid w:val="00DB4012"/>
    <w:rsid w:val="00DB54FE"/>
    <w:rsid w:val="00DB586A"/>
    <w:rsid w:val="00DE3BD2"/>
    <w:rsid w:val="00DE4C8B"/>
    <w:rsid w:val="00DF1455"/>
    <w:rsid w:val="00E04AC5"/>
    <w:rsid w:val="00E0799E"/>
    <w:rsid w:val="00E21EB8"/>
    <w:rsid w:val="00E355CB"/>
    <w:rsid w:val="00E4176D"/>
    <w:rsid w:val="00E554F8"/>
    <w:rsid w:val="00E576EC"/>
    <w:rsid w:val="00E65CB9"/>
    <w:rsid w:val="00E65E60"/>
    <w:rsid w:val="00E67252"/>
    <w:rsid w:val="00E85843"/>
    <w:rsid w:val="00E966CF"/>
    <w:rsid w:val="00E967E3"/>
    <w:rsid w:val="00EA03BD"/>
    <w:rsid w:val="00EA1DDA"/>
    <w:rsid w:val="00EA7BBA"/>
    <w:rsid w:val="00EE6751"/>
    <w:rsid w:val="00EE6B9F"/>
    <w:rsid w:val="00EF0A3D"/>
    <w:rsid w:val="00F01AAE"/>
    <w:rsid w:val="00F03DA7"/>
    <w:rsid w:val="00F111E4"/>
    <w:rsid w:val="00F12C8A"/>
    <w:rsid w:val="00F1778D"/>
    <w:rsid w:val="00F17A53"/>
    <w:rsid w:val="00F2578C"/>
    <w:rsid w:val="00F318AD"/>
    <w:rsid w:val="00F515A6"/>
    <w:rsid w:val="00F60014"/>
    <w:rsid w:val="00F658EA"/>
    <w:rsid w:val="00F66341"/>
    <w:rsid w:val="00F774C1"/>
    <w:rsid w:val="00F841A6"/>
    <w:rsid w:val="00F863D2"/>
    <w:rsid w:val="00F91E70"/>
    <w:rsid w:val="00FA50D3"/>
    <w:rsid w:val="00FA7EA3"/>
    <w:rsid w:val="00FB2091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1446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14460"/>
    <w:pPr>
      <w:keepNext/>
      <w:numPr>
        <w:numId w:val="25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A14460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A14460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14460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134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134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134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134F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Aufzhlung">
    <w:name w:val="Aufzählung"/>
    <w:basedOn w:val="Standard"/>
    <w:pPr>
      <w:numPr>
        <w:numId w:val="6"/>
      </w:numPr>
      <w:tabs>
        <w:tab w:val="clear" w:pos="360"/>
        <w:tab w:val="left" w:pos="284"/>
        <w:tab w:val="left" w:pos="567"/>
        <w:tab w:val="left" w:pos="851"/>
      </w:tabs>
    </w:pPr>
  </w:style>
  <w:style w:type="paragraph" w:customStyle="1" w:styleId="AufzhlungStrich">
    <w:name w:val="Aufzählung Strich"/>
    <w:basedOn w:val="Standard"/>
    <w:pPr>
      <w:numPr>
        <w:numId w:val="10"/>
      </w:numPr>
      <w:tabs>
        <w:tab w:val="left" w:pos="284"/>
      </w:tabs>
    </w:pPr>
  </w:style>
  <w:style w:type="paragraph" w:customStyle="1" w:styleId="Nummerierung">
    <w:name w:val="Nummerierung"/>
    <w:basedOn w:val="Standard"/>
    <w:pPr>
      <w:numPr>
        <w:numId w:val="7"/>
      </w:numPr>
      <w:tabs>
        <w:tab w:val="clear" w:pos="360"/>
        <w:tab w:val="left" w:pos="340"/>
        <w:tab w:val="left" w:pos="737"/>
        <w:tab w:val="left" w:pos="907"/>
      </w:tabs>
    </w:pPr>
  </w:style>
  <w:style w:type="paragraph" w:customStyle="1" w:styleId="Standard10pt">
    <w:name w:val="Standard 10 pt"/>
    <w:basedOn w:val="Standard"/>
    <w:link w:val="Standard10ptZchn"/>
    <w:qFormat/>
  </w:style>
  <w:style w:type="paragraph" w:customStyle="1" w:styleId="Nummerierung10pt">
    <w:name w:val="Nummerierung 10pt"/>
    <w:basedOn w:val="Standard"/>
    <w:pPr>
      <w:numPr>
        <w:numId w:val="8"/>
      </w:numPr>
      <w:tabs>
        <w:tab w:val="left" w:pos="284"/>
        <w:tab w:val="left" w:pos="567"/>
        <w:tab w:val="left" w:pos="737"/>
      </w:tabs>
    </w:pPr>
  </w:style>
  <w:style w:type="paragraph" w:customStyle="1" w:styleId="Aufzhlung10pt">
    <w:name w:val="Aufzählung 10pt"/>
    <w:basedOn w:val="Standard"/>
    <w:link w:val="Aufzhlung10ptZchn"/>
    <w:qFormat/>
    <w:pPr>
      <w:numPr>
        <w:numId w:val="9"/>
      </w:numPr>
      <w:tabs>
        <w:tab w:val="left" w:pos="170"/>
        <w:tab w:val="left" w:pos="454"/>
        <w:tab w:val="left" w:pos="624"/>
      </w:tabs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6134F"/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6134F"/>
  </w:style>
  <w:style w:type="paragraph" w:styleId="Sprechblasentext">
    <w:name w:val="Balloon Text"/>
    <w:basedOn w:val="Standard"/>
    <w:link w:val="SprechblasentextZchn"/>
    <w:uiPriority w:val="99"/>
    <w:semiHidden/>
    <w:rsid w:val="000717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134F"/>
    <w:rPr>
      <w:sz w:val="0"/>
      <w:szCs w:val="0"/>
    </w:rPr>
  </w:style>
  <w:style w:type="table" w:styleId="Tabellenraster">
    <w:name w:val="Table Grid"/>
    <w:basedOn w:val="NormaleTabelle"/>
    <w:uiPriority w:val="59"/>
    <w:rsid w:val="007A78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10">
    <w:name w:val="Standard 10"/>
    <w:basedOn w:val="Standard"/>
    <w:rsid w:val="00A14460"/>
  </w:style>
  <w:style w:type="paragraph" w:customStyle="1" w:styleId="Standard12">
    <w:name w:val="Standard 12"/>
    <w:basedOn w:val="Standard"/>
    <w:rsid w:val="00A14460"/>
    <w:rPr>
      <w:sz w:val="24"/>
      <w:szCs w:val="24"/>
    </w:rPr>
  </w:style>
  <w:style w:type="character" w:customStyle="1" w:styleId="Standard10ptZchn">
    <w:name w:val="Standard 10 pt Zchn"/>
    <w:basedOn w:val="Absatz-Standardschriftart"/>
    <w:link w:val="Standard10pt"/>
    <w:locked/>
    <w:rsid w:val="00F658EA"/>
    <w:rPr>
      <w:rFonts w:cs="Times New Roman"/>
      <w:lang w:val="de-DE" w:eastAsia="de-DE" w:bidi="ar-SA"/>
    </w:rPr>
  </w:style>
  <w:style w:type="character" w:customStyle="1" w:styleId="Aufzhlung10ptZchn">
    <w:name w:val="Aufzählung 10pt Zchn"/>
    <w:link w:val="Aufzhlung10pt"/>
    <w:locked/>
    <w:rsid w:val="00F91E70"/>
  </w:style>
  <w:style w:type="character" w:styleId="Platzhaltertext">
    <w:name w:val="Placeholder Text"/>
    <w:basedOn w:val="Absatz-Standardschriftart"/>
    <w:uiPriority w:val="99"/>
    <w:semiHidden/>
    <w:rsid w:val="005D26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1446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14460"/>
    <w:pPr>
      <w:keepNext/>
      <w:numPr>
        <w:numId w:val="25"/>
      </w:numPr>
      <w:spacing w:after="120" w:line="240" w:lineRule="atLeast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A14460"/>
    <w:pPr>
      <w:numPr>
        <w:ilvl w:val="1"/>
      </w:numPr>
      <w:spacing w:after="60"/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A14460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14460"/>
    <w:pPr>
      <w:keepNext/>
      <w:outlineLvl w:val="3"/>
    </w:pPr>
    <w:rPr>
      <w:b/>
      <w:bCs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134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134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134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134F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Aufzhlung">
    <w:name w:val="Aufzählung"/>
    <w:basedOn w:val="Standard"/>
    <w:pPr>
      <w:numPr>
        <w:numId w:val="6"/>
      </w:numPr>
      <w:tabs>
        <w:tab w:val="clear" w:pos="360"/>
        <w:tab w:val="left" w:pos="284"/>
        <w:tab w:val="left" w:pos="567"/>
        <w:tab w:val="left" w:pos="851"/>
      </w:tabs>
    </w:pPr>
  </w:style>
  <w:style w:type="paragraph" w:customStyle="1" w:styleId="AufzhlungStrich">
    <w:name w:val="Aufzählung Strich"/>
    <w:basedOn w:val="Standard"/>
    <w:pPr>
      <w:numPr>
        <w:numId w:val="10"/>
      </w:numPr>
      <w:tabs>
        <w:tab w:val="left" w:pos="284"/>
      </w:tabs>
    </w:pPr>
  </w:style>
  <w:style w:type="paragraph" w:customStyle="1" w:styleId="Nummerierung">
    <w:name w:val="Nummerierung"/>
    <w:basedOn w:val="Standard"/>
    <w:pPr>
      <w:numPr>
        <w:numId w:val="7"/>
      </w:numPr>
      <w:tabs>
        <w:tab w:val="clear" w:pos="360"/>
        <w:tab w:val="left" w:pos="340"/>
        <w:tab w:val="left" w:pos="737"/>
        <w:tab w:val="left" w:pos="907"/>
      </w:tabs>
    </w:pPr>
  </w:style>
  <w:style w:type="paragraph" w:customStyle="1" w:styleId="Standard10pt">
    <w:name w:val="Standard 10 pt"/>
    <w:basedOn w:val="Standard"/>
    <w:link w:val="Standard10ptZchn"/>
    <w:qFormat/>
  </w:style>
  <w:style w:type="paragraph" w:customStyle="1" w:styleId="Nummerierung10pt">
    <w:name w:val="Nummerierung 10pt"/>
    <w:basedOn w:val="Standard"/>
    <w:pPr>
      <w:numPr>
        <w:numId w:val="8"/>
      </w:numPr>
      <w:tabs>
        <w:tab w:val="left" w:pos="284"/>
        <w:tab w:val="left" w:pos="567"/>
        <w:tab w:val="left" w:pos="737"/>
      </w:tabs>
    </w:pPr>
  </w:style>
  <w:style w:type="paragraph" w:customStyle="1" w:styleId="Aufzhlung10pt">
    <w:name w:val="Aufzählung 10pt"/>
    <w:basedOn w:val="Standard"/>
    <w:link w:val="Aufzhlung10ptZchn"/>
    <w:qFormat/>
    <w:pPr>
      <w:numPr>
        <w:numId w:val="9"/>
      </w:numPr>
      <w:tabs>
        <w:tab w:val="left" w:pos="170"/>
        <w:tab w:val="left" w:pos="454"/>
        <w:tab w:val="left" w:pos="624"/>
      </w:tabs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6134F"/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6134F"/>
  </w:style>
  <w:style w:type="paragraph" w:styleId="Sprechblasentext">
    <w:name w:val="Balloon Text"/>
    <w:basedOn w:val="Standard"/>
    <w:link w:val="SprechblasentextZchn"/>
    <w:uiPriority w:val="99"/>
    <w:semiHidden/>
    <w:rsid w:val="000717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134F"/>
    <w:rPr>
      <w:sz w:val="0"/>
      <w:szCs w:val="0"/>
    </w:rPr>
  </w:style>
  <w:style w:type="table" w:styleId="Tabellenraster">
    <w:name w:val="Table Grid"/>
    <w:basedOn w:val="NormaleTabelle"/>
    <w:uiPriority w:val="59"/>
    <w:rsid w:val="007A78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10">
    <w:name w:val="Standard 10"/>
    <w:basedOn w:val="Standard"/>
    <w:rsid w:val="00A14460"/>
  </w:style>
  <w:style w:type="paragraph" w:customStyle="1" w:styleId="Standard12">
    <w:name w:val="Standard 12"/>
    <w:basedOn w:val="Standard"/>
    <w:rsid w:val="00A14460"/>
    <w:rPr>
      <w:sz w:val="24"/>
      <w:szCs w:val="24"/>
    </w:rPr>
  </w:style>
  <w:style w:type="character" w:customStyle="1" w:styleId="Standard10ptZchn">
    <w:name w:val="Standard 10 pt Zchn"/>
    <w:basedOn w:val="Absatz-Standardschriftart"/>
    <w:link w:val="Standard10pt"/>
    <w:locked/>
    <w:rsid w:val="00F658EA"/>
    <w:rPr>
      <w:rFonts w:cs="Times New Roman"/>
      <w:lang w:val="de-DE" w:eastAsia="de-DE" w:bidi="ar-SA"/>
    </w:rPr>
  </w:style>
  <w:style w:type="character" w:customStyle="1" w:styleId="Aufzhlung10ptZchn">
    <w:name w:val="Aufzählung 10pt Zchn"/>
    <w:link w:val="Aufzhlung10pt"/>
    <w:locked/>
    <w:rsid w:val="00F91E70"/>
  </w:style>
  <w:style w:type="character" w:styleId="Platzhaltertext">
    <w:name w:val="Placeholder Text"/>
    <w:basedOn w:val="Absatz-Standardschriftart"/>
    <w:uiPriority w:val="99"/>
    <w:semiHidden/>
    <w:rsid w:val="005D2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blage%20Arbeit\Vorlagen\Klassenarbeit\Aufgabenstellung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ADBDBB54C0445E99BE5893F73FD4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0817AF-8482-4774-A669-971DA3729FDD}"/>
      </w:docPartPr>
      <w:docPartBody>
        <w:p w:rsidR="00DC7151" w:rsidRDefault="00763AB6" w:rsidP="00763AB6">
          <w:pPr>
            <w:pStyle w:val="92ADBDBB54C0445E99BE5893F73FD447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23D131B1E4D494D8612FCC4A30156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04D581-29DF-4767-BF18-B5C84191D3C8}"/>
      </w:docPartPr>
      <w:docPartBody>
        <w:p w:rsidR="00DC7151" w:rsidRDefault="00763AB6" w:rsidP="00763AB6">
          <w:pPr>
            <w:pStyle w:val="B23D131B1E4D494D8612FCC4A301562F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98637A1EFF74585A06C1E775AA23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9E8FD-04A6-4B46-B5BD-5E7347342C76}"/>
      </w:docPartPr>
      <w:docPartBody>
        <w:p w:rsidR="00DC7151" w:rsidRDefault="00763AB6" w:rsidP="00763AB6">
          <w:pPr>
            <w:pStyle w:val="098637A1EFF74585A06C1E775AA232D6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6A34ECB8AF1410899D875D531761F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760D9E-82A6-4DF1-9C82-855B9055D5E0}"/>
      </w:docPartPr>
      <w:docPartBody>
        <w:p w:rsidR="00DC7151" w:rsidRDefault="00763AB6" w:rsidP="00763AB6">
          <w:pPr>
            <w:pStyle w:val="86A34ECB8AF1410899D875D531761F02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42ACB9D3A5A4FABBA7693C7291521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B0CC28-19DD-4657-98D6-AD9BCCC80959}"/>
      </w:docPartPr>
      <w:docPartBody>
        <w:p w:rsidR="00DC7151" w:rsidRDefault="00763AB6" w:rsidP="00763AB6">
          <w:pPr>
            <w:pStyle w:val="942ACB9D3A5A4FABBA7693C72915211C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75E0C928965411D937E70AC08D227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41818D-F55F-4BE6-9A42-774A5E6F33DB}"/>
      </w:docPartPr>
      <w:docPartBody>
        <w:p w:rsidR="00DC7151" w:rsidRDefault="00763AB6" w:rsidP="00763AB6">
          <w:pPr>
            <w:pStyle w:val="375E0C928965411D937E70AC08D22773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293DAAAC9724E90A147216C90BE0D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0CB817-6B1D-491B-9E75-FC11EDC6DD10}"/>
      </w:docPartPr>
      <w:docPartBody>
        <w:p w:rsidR="00DC7151" w:rsidRDefault="00763AB6" w:rsidP="00763AB6">
          <w:pPr>
            <w:pStyle w:val="4293DAAAC9724E90A147216C90BE0DDF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4D23C9C378A4286936ED580490F2B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472081-D5B6-4846-A29B-01386FABA140}"/>
      </w:docPartPr>
      <w:docPartBody>
        <w:p w:rsidR="00DC7151" w:rsidRDefault="00763AB6" w:rsidP="00763AB6">
          <w:pPr>
            <w:pStyle w:val="74D23C9C378A4286936ED580490F2BC0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151A54F4E5F438D9EC6CAA5137E5D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DFD7E1-354F-40DF-B42A-90310A6776F2}"/>
      </w:docPartPr>
      <w:docPartBody>
        <w:p w:rsidR="00DC7151" w:rsidRDefault="00763AB6" w:rsidP="00763AB6">
          <w:pPr>
            <w:pStyle w:val="3151A54F4E5F438D9EC6CAA5137E5D2F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A5E462FA7F64A4EB825B6898DD42A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245E7D-91A6-4FAF-AE46-F37AD8DFFB46}"/>
      </w:docPartPr>
      <w:docPartBody>
        <w:p w:rsidR="00DC7151" w:rsidRDefault="00763AB6" w:rsidP="00763AB6">
          <w:pPr>
            <w:pStyle w:val="6A5E462FA7F64A4EB825B6898DD42A09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6B10326CD8A4793A922E49D668DBE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61FD2-6261-43EB-A046-E554DA8D84C6}"/>
      </w:docPartPr>
      <w:docPartBody>
        <w:p w:rsidR="00DC7151" w:rsidRDefault="00763AB6" w:rsidP="00763AB6">
          <w:pPr>
            <w:pStyle w:val="B6B10326CD8A4793A922E49D668DBE80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44539EAE47346DF8F15C0DFC6A089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2C4387-E2CD-4EA1-9ACB-A008521F99FD}"/>
      </w:docPartPr>
      <w:docPartBody>
        <w:p w:rsidR="00DC7151" w:rsidRDefault="00763AB6" w:rsidP="00763AB6">
          <w:pPr>
            <w:pStyle w:val="E44539EAE47346DF8F15C0DFC6A089B3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DD35F1343ED495D85703F65F5BD00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D5C066-3FB9-403D-877D-D102CD9DD592}"/>
      </w:docPartPr>
      <w:docPartBody>
        <w:p w:rsidR="00DC7151" w:rsidRDefault="00763AB6" w:rsidP="00763AB6">
          <w:pPr>
            <w:pStyle w:val="3DD35F1343ED495D85703F65F5BD0098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87C16BC48514FC587557E3DE0C6C1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40838C-0571-4E3C-AE7F-D1E8E0436EB2}"/>
      </w:docPartPr>
      <w:docPartBody>
        <w:p w:rsidR="00DC7151" w:rsidRDefault="00763AB6" w:rsidP="00763AB6">
          <w:pPr>
            <w:pStyle w:val="387C16BC48514FC587557E3DE0C6C163"/>
          </w:pPr>
          <w:r w:rsidRPr="000C79E0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B6"/>
    <w:rsid w:val="000D4C14"/>
    <w:rsid w:val="002E6003"/>
    <w:rsid w:val="003118A6"/>
    <w:rsid w:val="0037638F"/>
    <w:rsid w:val="003A37B9"/>
    <w:rsid w:val="00473B06"/>
    <w:rsid w:val="004865C1"/>
    <w:rsid w:val="004E4487"/>
    <w:rsid w:val="00644C15"/>
    <w:rsid w:val="006C442D"/>
    <w:rsid w:val="00763AB6"/>
    <w:rsid w:val="007F2D8E"/>
    <w:rsid w:val="00983CD7"/>
    <w:rsid w:val="009D31DB"/>
    <w:rsid w:val="009E3BE8"/>
    <w:rsid w:val="009F31A7"/>
    <w:rsid w:val="00A2140C"/>
    <w:rsid w:val="00AC40B7"/>
    <w:rsid w:val="00AF5C03"/>
    <w:rsid w:val="00C145E0"/>
    <w:rsid w:val="00C3207B"/>
    <w:rsid w:val="00C665D7"/>
    <w:rsid w:val="00CD64BE"/>
    <w:rsid w:val="00D032EF"/>
    <w:rsid w:val="00DA3A7A"/>
    <w:rsid w:val="00DB4D11"/>
    <w:rsid w:val="00DC7151"/>
    <w:rsid w:val="00E466A1"/>
    <w:rsid w:val="00E55F58"/>
    <w:rsid w:val="00EB70C1"/>
    <w:rsid w:val="00F2793D"/>
    <w:rsid w:val="00F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C84E0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C7151"/>
    <w:rPr>
      <w:color w:val="808080"/>
    </w:rPr>
  </w:style>
  <w:style w:type="paragraph" w:customStyle="1" w:styleId="92ADBDBB54C0445E99BE5893F73FD447">
    <w:name w:val="92ADBDBB54C0445E99BE5893F73FD447"/>
    <w:rsid w:val="00763AB6"/>
  </w:style>
  <w:style w:type="paragraph" w:customStyle="1" w:styleId="B23D131B1E4D494D8612FCC4A301562F">
    <w:name w:val="B23D131B1E4D494D8612FCC4A301562F"/>
    <w:rsid w:val="00763AB6"/>
  </w:style>
  <w:style w:type="paragraph" w:customStyle="1" w:styleId="098637A1EFF74585A06C1E775AA232D6">
    <w:name w:val="098637A1EFF74585A06C1E775AA232D6"/>
    <w:rsid w:val="00763AB6"/>
  </w:style>
  <w:style w:type="paragraph" w:customStyle="1" w:styleId="86A34ECB8AF1410899D875D531761F02">
    <w:name w:val="86A34ECB8AF1410899D875D531761F02"/>
    <w:rsid w:val="00763AB6"/>
  </w:style>
  <w:style w:type="paragraph" w:customStyle="1" w:styleId="942ACB9D3A5A4FABBA7693C72915211C">
    <w:name w:val="942ACB9D3A5A4FABBA7693C72915211C"/>
    <w:rsid w:val="00763AB6"/>
  </w:style>
  <w:style w:type="paragraph" w:customStyle="1" w:styleId="375E0C928965411D937E70AC08D22773">
    <w:name w:val="375E0C928965411D937E70AC08D22773"/>
    <w:rsid w:val="00763AB6"/>
  </w:style>
  <w:style w:type="paragraph" w:customStyle="1" w:styleId="4293DAAAC9724E90A147216C90BE0DDF">
    <w:name w:val="4293DAAAC9724E90A147216C90BE0DDF"/>
    <w:rsid w:val="00763AB6"/>
  </w:style>
  <w:style w:type="paragraph" w:customStyle="1" w:styleId="74D23C9C378A4286936ED580490F2BC0">
    <w:name w:val="74D23C9C378A4286936ED580490F2BC0"/>
    <w:rsid w:val="00763AB6"/>
  </w:style>
  <w:style w:type="paragraph" w:customStyle="1" w:styleId="A9B8CAAA11D34129A4DAFF0CB6D85864">
    <w:name w:val="A9B8CAAA11D34129A4DAFF0CB6D85864"/>
    <w:rsid w:val="00763AB6"/>
  </w:style>
  <w:style w:type="paragraph" w:customStyle="1" w:styleId="214B95FCA3EB42B7BEB3C55512345A57">
    <w:name w:val="214B95FCA3EB42B7BEB3C55512345A57"/>
    <w:rsid w:val="00763AB6"/>
  </w:style>
  <w:style w:type="paragraph" w:customStyle="1" w:styleId="3151A54F4E5F438D9EC6CAA5137E5D2F">
    <w:name w:val="3151A54F4E5F438D9EC6CAA5137E5D2F"/>
    <w:rsid w:val="00763AB6"/>
  </w:style>
  <w:style w:type="paragraph" w:customStyle="1" w:styleId="6A5E462FA7F64A4EB825B6898DD42A09">
    <w:name w:val="6A5E462FA7F64A4EB825B6898DD42A09"/>
    <w:rsid w:val="00763AB6"/>
  </w:style>
  <w:style w:type="paragraph" w:customStyle="1" w:styleId="B6B10326CD8A4793A922E49D668DBE80">
    <w:name w:val="B6B10326CD8A4793A922E49D668DBE80"/>
    <w:rsid w:val="00763AB6"/>
  </w:style>
  <w:style w:type="paragraph" w:customStyle="1" w:styleId="E44539EAE47346DF8F15C0DFC6A089B3">
    <w:name w:val="E44539EAE47346DF8F15C0DFC6A089B3"/>
    <w:rsid w:val="00763AB6"/>
  </w:style>
  <w:style w:type="paragraph" w:customStyle="1" w:styleId="3DD35F1343ED495D85703F65F5BD0098">
    <w:name w:val="3DD35F1343ED495D85703F65F5BD0098"/>
    <w:rsid w:val="00763AB6"/>
  </w:style>
  <w:style w:type="paragraph" w:customStyle="1" w:styleId="387C16BC48514FC587557E3DE0C6C163">
    <w:name w:val="387C16BC48514FC587557E3DE0C6C163"/>
    <w:rsid w:val="00763AB6"/>
  </w:style>
  <w:style w:type="paragraph" w:customStyle="1" w:styleId="1A85BA1646854973906692F60608DD19">
    <w:name w:val="1A85BA1646854973906692F60608DD19"/>
    <w:rsid w:val="00763AB6"/>
  </w:style>
  <w:style w:type="paragraph" w:customStyle="1" w:styleId="9F6373BDB7DB482D96C2AE212A2B31E9">
    <w:name w:val="9F6373BDB7DB482D96C2AE212A2B31E9"/>
    <w:rsid w:val="00DC7151"/>
  </w:style>
  <w:style w:type="paragraph" w:customStyle="1" w:styleId="95FBA4D46F0F4EA7B338CCD8327CC976">
    <w:name w:val="95FBA4D46F0F4EA7B338CCD8327CC976"/>
    <w:rsid w:val="00DC7151"/>
  </w:style>
  <w:style w:type="paragraph" w:customStyle="1" w:styleId="E6E798ACBCC64722B39CD0ABF7491897">
    <w:name w:val="E6E798ACBCC64722B39CD0ABF7491897"/>
    <w:rsid w:val="00DC71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C7151"/>
    <w:rPr>
      <w:color w:val="808080"/>
    </w:rPr>
  </w:style>
  <w:style w:type="paragraph" w:customStyle="1" w:styleId="92ADBDBB54C0445E99BE5893F73FD447">
    <w:name w:val="92ADBDBB54C0445E99BE5893F73FD447"/>
    <w:rsid w:val="00763AB6"/>
  </w:style>
  <w:style w:type="paragraph" w:customStyle="1" w:styleId="B23D131B1E4D494D8612FCC4A301562F">
    <w:name w:val="B23D131B1E4D494D8612FCC4A301562F"/>
    <w:rsid w:val="00763AB6"/>
  </w:style>
  <w:style w:type="paragraph" w:customStyle="1" w:styleId="098637A1EFF74585A06C1E775AA232D6">
    <w:name w:val="098637A1EFF74585A06C1E775AA232D6"/>
    <w:rsid w:val="00763AB6"/>
  </w:style>
  <w:style w:type="paragraph" w:customStyle="1" w:styleId="86A34ECB8AF1410899D875D531761F02">
    <w:name w:val="86A34ECB8AF1410899D875D531761F02"/>
    <w:rsid w:val="00763AB6"/>
  </w:style>
  <w:style w:type="paragraph" w:customStyle="1" w:styleId="942ACB9D3A5A4FABBA7693C72915211C">
    <w:name w:val="942ACB9D3A5A4FABBA7693C72915211C"/>
    <w:rsid w:val="00763AB6"/>
  </w:style>
  <w:style w:type="paragraph" w:customStyle="1" w:styleId="375E0C928965411D937E70AC08D22773">
    <w:name w:val="375E0C928965411D937E70AC08D22773"/>
    <w:rsid w:val="00763AB6"/>
  </w:style>
  <w:style w:type="paragraph" w:customStyle="1" w:styleId="4293DAAAC9724E90A147216C90BE0DDF">
    <w:name w:val="4293DAAAC9724E90A147216C90BE0DDF"/>
    <w:rsid w:val="00763AB6"/>
  </w:style>
  <w:style w:type="paragraph" w:customStyle="1" w:styleId="74D23C9C378A4286936ED580490F2BC0">
    <w:name w:val="74D23C9C378A4286936ED580490F2BC0"/>
    <w:rsid w:val="00763AB6"/>
  </w:style>
  <w:style w:type="paragraph" w:customStyle="1" w:styleId="A9B8CAAA11D34129A4DAFF0CB6D85864">
    <w:name w:val="A9B8CAAA11D34129A4DAFF0CB6D85864"/>
    <w:rsid w:val="00763AB6"/>
  </w:style>
  <w:style w:type="paragraph" w:customStyle="1" w:styleId="214B95FCA3EB42B7BEB3C55512345A57">
    <w:name w:val="214B95FCA3EB42B7BEB3C55512345A57"/>
    <w:rsid w:val="00763AB6"/>
  </w:style>
  <w:style w:type="paragraph" w:customStyle="1" w:styleId="3151A54F4E5F438D9EC6CAA5137E5D2F">
    <w:name w:val="3151A54F4E5F438D9EC6CAA5137E5D2F"/>
    <w:rsid w:val="00763AB6"/>
  </w:style>
  <w:style w:type="paragraph" w:customStyle="1" w:styleId="6A5E462FA7F64A4EB825B6898DD42A09">
    <w:name w:val="6A5E462FA7F64A4EB825B6898DD42A09"/>
    <w:rsid w:val="00763AB6"/>
  </w:style>
  <w:style w:type="paragraph" w:customStyle="1" w:styleId="B6B10326CD8A4793A922E49D668DBE80">
    <w:name w:val="B6B10326CD8A4793A922E49D668DBE80"/>
    <w:rsid w:val="00763AB6"/>
  </w:style>
  <w:style w:type="paragraph" w:customStyle="1" w:styleId="E44539EAE47346DF8F15C0DFC6A089B3">
    <w:name w:val="E44539EAE47346DF8F15C0DFC6A089B3"/>
    <w:rsid w:val="00763AB6"/>
  </w:style>
  <w:style w:type="paragraph" w:customStyle="1" w:styleId="3DD35F1343ED495D85703F65F5BD0098">
    <w:name w:val="3DD35F1343ED495D85703F65F5BD0098"/>
    <w:rsid w:val="00763AB6"/>
  </w:style>
  <w:style w:type="paragraph" w:customStyle="1" w:styleId="387C16BC48514FC587557E3DE0C6C163">
    <w:name w:val="387C16BC48514FC587557E3DE0C6C163"/>
    <w:rsid w:val="00763AB6"/>
  </w:style>
  <w:style w:type="paragraph" w:customStyle="1" w:styleId="1A85BA1646854973906692F60608DD19">
    <w:name w:val="1A85BA1646854973906692F60608DD19"/>
    <w:rsid w:val="00763AB6"/>
  </w:style>
  <w:style w:type="paragraph" w:customStyle="1" w:styleId="9F6373BDB7DB482D96C2AE212A2B31E9">
    <w:name w:val="9F6373BDB7DB482D96C2AE212A2B31E9"/>
    <w:rsid w:val="00DC7151"/>
  </w:style>
  <w:style w:type="paragraph" w:customStyle="1" w:styleId="95FBA4D46F0F4EA7B338CCD8327CC976">
    <w:name w:val="95FBA4D46F0F4EA7B338CCD8327CC976"/>
    <w:rsid w:val="00DC7151"/>
  </w:style>
  <w:style w:type="paragraph" w:customStyle="1" w:styleId="E6E798ACBCC64722B39CD0ABF7491897">
    <w:name w:val="E6E798ACBCC64722B39CD0ABF7491897"/>
    <w:rsid w:val="00DC71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Aufgabenstellung.dot</Template>
  <TotalTime>0</TotalTime>
  <Pages>3</Pages>
  <Words>505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CIT-13: BSNW/Windows Klassenarbeit: 02.10.2014</vt:lpstr>
    </vt:vector>
  </TitlesOfParts>
  <Company>Thomas Eßer Berufskolleg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CIT-13: BSNW/Windows Klassenarbeit: 02.10.2014</dc:title>
  <dc:creator>Rainer Nowaczyk</dc:creator>
  <cp:lastModifiedBy>Rainer Nowaczyk</cp:lastModifiedBy>
  <cp:revision>5</cp:revision>
  <cp:lastPrinted>2011-09-04T08:32:00Z</cp:lastPrinted>
  <dcterms:created xsi:type="dcterms:W3CDTF">2014-10-02T06:59:00Z</dcterms:created>
  <dcterms:modified xsi:type="dcterms:W3CDTF">2014-10-02T07:01:00Z</dcterms:modified>
  <cp:category>                                                                                                                                                 Test</cp:category>
</cp:coreProperties>
</file>